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4F" w:rsidRDefault="004A7BE8" w:rsidP="004A7BE8">
      <w:pPr>
        <w:spacing w:line="360" w:lineRule="auto"/>
        <w:jc w:val="center"/>
        <w:rPr>
          <w:rFonts w:asciiTheme="minorHAnsi" w:hAnsiTheme="minorHAnsi" w:cstheme="minorHAnsi"/>
          <w:b/>
          <w:color w:val="auto"/>
          <w:sz w:val="28"/>
          <w:szCs w:val="22"/>
          <w:u w:val="single"/>
          <w:lang w:val="en-CA"/>
        </w:rPr>
      </w:pPr>
      <w:r w:rsidRPr="00755B37">
        <w:rPr>
          <w:rFonts w:asciiTheme="minorHAnsi" w:hAnsiTheme="minorHAnsi" w:cstheme="minorHAnsi"/>
          <w:b/>
          <w:color w:val="auto"/>
          <w:sz w:val="28"/>
          <w:szCs w:val="22"/>
          <w:u w:val="single"/>
          <w:lang w:val="en-CA"/>
        </w:rPr>
        <w:t>SCHOLARSHIP APPLICATION</w:t>
      </w:r>
    </w:p>
    <w:p w:rsidR="00451184" w:rsidRDefault="003946C3" w:rsidP="00451184">
      <w:pPr>
        <w:rPr>
          <w:rFonts w:asciiTheme="minorHAnsi" w:hAnsiTheme="minorHAnsi" w:cstheme="minorHAnsi"/>
          <w:color w:val="auto"/>
          <w:sz w:val="18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18"/>
          <w:szCs w:val="22"/>
          <w:lang w:val="en-CA"/>
        </w:rPr>
        <w:t>(Completed application</w:t>
      </w:r>
      <w:r w:rsidR="00EA1F8A">
        <w:rPr>
          <w:rFonts w:asciiTheme="minorHAnsi" w:hAnsiTheme="minorHAnsi" w:cstheme="minorHAnsi"/>
          <w:color w:val="auto"/>
          <w:sz w:val="18"/>
          <w:szCs w:val="22"/>
          <w:lang w:val="en-CA"/>
        </w:rPr>
        <w:t>s</w:t>
      </w:r>
      <w:r>
        <w:rPr>
          <w:rFonts w:asciiTheme="minorHAnsi" w:hAnsiTheme="minorHAnsi" w:cstheme="minorHAnsi"/>
          <w:color w:val="auto"/>
          <w:sz w:val="18"/>
          <w:szCs w:val="22"/>
          <w:lang w:val="en-CA"/>
        </w:rPr>
        <w:t xml:space="preserve"> </w:t>
      </w:r>
      <w:r w:rsidR="0023756B">
        <w:rPr>
          <w:rFonts w:asciiTheme="minorHAnsi" w:hAnsiTheme="minorHAnsi" w:cstheme="minorHAnsi"/>
          <w:color w:val="auto"/>
          <w:sz w:val="18"/>
          <w:szCs w:val="22"/>
          <w:lang w:val="en-CA"/>
        </w:rPr>
        <w:t xml:space="preserve">must </w:t>
      </w:r>
      <w:proofErr w:type="gramStart"/>
      <w:r w:rsidR="0023756B">
        <w:rPr>
          <w:rFonts w:asciiTheme="minorHAnsi" w:hAnsiTheme="minorHAnsi" w:cstheme="minorHAnsi"/>
          <w:color w:val="auto"/>
          <w:sz w:val="18"/>
          <w:szCs w:val="22"/>
          <w:lang w:val="en-CA"/>
        </w:rPr>
        <w:t xml:space="preserve">be </w:t>
      </w:r>
      <w:r w:rsidRPr="00483E48">
        <w:rPr>
          <w:rFonts w:asciiTheme="minorHAnsi" w:hAnsiTheme="minorHAnsi" w:cstheme="minorHAnsi"/>
          <w:color w:val="auto"/>
          <w:sz w:val="18"/>
          <w:szCs w:val="22"/>
          <w:lang w:val="en-CA"/>
        </w:rPr>
        <w:t xml:space="preserve"> e</w:t>
      </w:r>
      <w:proofErr w:type="gramEnd"/>
      <w:r w:rsidRPr="00483E48">
        <w:rPr>
          <w:rFonts w:asciiTheme="minorHAnsi" w:hAnsiTheme="minorHAnsi" w:cstheme="minorHAnsi"/>
          <w:color w:val="auto"/>
          <w:sz w:val="18"/>
          <w:szCs w:val="22"/>
          <w:lang w:val="en-CA"/>
        </w:rPr>
        <w:t xml:space="preserve">-mailed to the Commissioner at </w:t>
      </w:r>
      <w:r w:rsidR="00D81ED6" w:rsidRPr="00D81ED6">
        <w:t xml:space="preserve">Colin </w:t>
      </w:r>
      <w:proofErr w:type="spellStart"/>
      <w:r w:rsidR="00D81ED6" w:rsidRPr="00D81ED6">
        <w:t>Dignum</w:t>
      </w:r>
      <w:proofErr w:type="spellEnd"/>
      <w:r w:rsidR="00D81ED6" w:rsidRPr="00D81ED6">
        <w:t xml:space="preserve"> ‎[CDignum@wvschools.ca]‎</w:t>
      </w:r>
    </w:p>
    <w:p w:rsidR="0023756B" w:rsidRDefault="0023756B" w:rsidP="00EA1F8A">
      <w:pPr>
        <w:jc w:val="center"/>
        <w:rPr>
          <w:rFonts w:asciiTheme="minorHAnsi" w:hAnsiTheme="minorHAnsi" w:cstheme="minorHAnsi"/>
          <w:color w:val="auto"/>
          <w:sz w:val="18"/>
          <w:szCs w:val="22"/>
          <w:lang w:val="en-CA"/>
        </w:rPr>
      </w:pPr>
    </w:p>
    <w:p w:rsidR="00EA1F8A" w:rsidRPr="00EA1F8A" w:rsidRDefault="00EA1F8A" w:rsidP="00EA1F8A">
      <w:pPr>
        <w:jc w:val="center"/>
        <w:rPr>
          <w:rFonts w:asciiTheme="minorHAnsi" w:hAnsiTheme="minorHAnsi" w:cstheme="minorHAnsi"/>
          <w:b/>
          <w:color w:val="auto"/>
          <w:sz w:val="18"/>
          <w:szCs w:val="22"/>
          <w:lang w:val="en-CA"/>
        </w:rPr>
      </w:pPr>
      <w:r w:rsidRPr="00EA1F8A">
        <w:rPr>
          <w:rFonts w:asciiTheme="minorHAnsi" w:hAnsiTheme="minorHAnsi" w:cstheme="minorHAnsi"/>
          <w:b/>
          <w:color w:val="auto"/>
          <w:sz w:val="18"/>
          <w:szCs w:val="22"/>
          <w:lang w:val="en-CA"/>
        </w:rPr>
        <w:t>APPLICATIONS MUST BE RECEIVED BY MIDNIGHT ON DECEMBER 15</w:t>
      </w:r>
      <w:r w:rsidRPr="00EA1F8A">
        <w:rPr>
          <w:rFonts w:asciiTheme="minorHAnsi" w:hAnsiTheme="minorHAnsi" w:cstheme="minorHAnsi"/>
          <w:b/>
          <w:color w:val="auto"/>
          <w:sz w:val="18"/>
          <w:szCs w:val="22"/>
          <w:vertAlign w:val="superscript"/>
          <w:lang w:val="en-CA"/>
        </w:rPr>
        <w:t>TH</w:t>
      </w:r>
    </w:p>
    <w:p w:rsidR="003946C3" w:rsidRPr="003946C3" w:rsidRDefault="003946C3" w:rsidP="00451184">
      <w:pPr>
        <w:spacing w:line="360" w:lineRule="auto"/>
        <w:ind w:firstLine="720"/>
        <w:rPr>
          <w:rFonts w:asciiTheme="minorHAnsi" w:hAnsiTheme="minorHAnsi" w:cstheme="minorHAnsi"/>
          <w:color w:val="auto"/>
          <w:sz w:val="6"/>
          <w:szCs w:val="22"/>
          <w:lang w:val="en-CA"/>
        </w:rPr>
      </w:pPr>
    </w:p>
    <w:p w:rsidR="00C419DC" w:rsidRDefault="004A7BE8" w:rsidP="00451184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APPLICANT’S NAME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>: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599"/>
          <w:placeholder>
            <w:docPart w:val="DefaultPlaceholder_22675703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755B37" w:rsidRDefault="00C419DC" w:rsidP="00451184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G</w:t>
      </w:r>
      <w:r w:rsidR="00755B37">
        <w:rPr>
          <w:rFonts w:asciiTheme="minorHAnsi" w:hAnsiTheme="minorHAnsi" w:cstheme="minorHAnsi"/>
          <w:color w:val="auto"/>
          <w:sz w:val="22"/>
          <w:szCs w:val="22"/>
          <w:lang w:val="en-CA"/>
        </w:rPr>
        <w:t>RAD YEAR: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2"/>
          <w:placeholder>
            <w:docPart w:val="3B80CE04455945DAAA73070A0F103C67"/>
          </w:placeholder>
          <w:showingPlcHdr/>
          <w:text/>
        </w:sdtPr>
        <w:sdtContent>
          <w:r w:rsidRPr="00B00C51">
            <w:rPr>
              <w:rStyle w:val="PlaceholderText"/>
            </w:rPr>
            <w:t>Click here to enter text.</w:t>
          </w:r>
        </w:sdtContent>
      </w:sdt>
    </w:p>
    <w:p w:rsidR="007957AD" w:rsidRDefault="007957AD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ADDRESS: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3"/>
          <w:placeholder>
            <w:docPart w:val="43D6B141974C497080511EED4BE4ECC2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C419DC" w:rsidRDefault="007957AD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HOME TELEPHONE: 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4"/>
          <w:placeholder>
            <w:docPart w:val="C3A11863D74E499A81454B612352B9F5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7957AD" w:rsidRDefault="007957AD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E-MAIL: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5"/>
          <w:placeholder>
            <w:docPart w:val="B61FD4016E394568ACA3EE9272B0EF23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4A7BE8" w:rsidRDefault="004A7BE8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HIGH SCHOOL CURRENTLY ATTENDING: 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6"/>
          <w:placeholder>
            <w:docPart w:val="06314C26A62C463C86B30E3D4AA72C4B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4A7BE8" w:rsidRDefault="004A7BE8" w:rsidP="004A7BE8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HAVE YOU RUN CROSS COUNTRY AT ANY OTHER</w:t>
      </w:r>
      <w:r w:rsidR="00972C5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HIGH</w:t>
      </w:r>
      <w:r w:rsidR="001E60E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SCHOOL/S?   </w:t>
      </w:r>
      <w:r w:rsidR="001E60E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      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07"/>
          <w:placeholder>
            <w:docPart w:val="1CDBC568EAF2444A807BD88693BE0D57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4A7BE8" w:rsidRDefault="004A7BE8" w:rsidP="004A7BE8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IF </w:t>
      </w:r>
      <w:r w:rsidRPr="008D44E4">
        <w:rPr>
          <w:rFonts w:asciiTheme="minorHAnsi" w:hAnsiTheme="minorHAnsi" w:cstheme="minorHAnsi"/>
          <w:b/>
          <w:color w:val="auto"/>
          <w:sz w:val="22"/>
          <w:szCs w:val="22"/>
          <w:u w:val="single"/>
          <w:lang w:val="en-CA"/>
        </w:rPr>
        <w:t>YES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, PLEASE INDICATE WHEN &amp; WHERE:</w:t>
      </w:r>
    </w:p>
    <w:tbl>
      <w:tblPr>
        <w:tblStyle w:val="TableGrid"/>
        <w:tblW w:w="0" w:type="auto"/>
        <w:tblLook w:val="04A0"/>
      </w:tblPr>
      <w:tblGrid>
        <w:gridCol w:w="2376"/>
        <w:gridCol w:w="8324"/>
      </w:tblGrid>
      <w:tr w:rsidR="004A7BE8" w:rsidTr="004A7BE8">
        <w:tc>
          <w:tcPr>
            <w:tcW w:w="2376" w:type="dxa"/>
          </w:tcPr>
          <w:p w:rsidR="004A7BE8" w:rsidRDefault="004A7BE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  <w:t>YEAR</w:t>
            </w:r>
          </w:p>
        </w:tc>
        <w:tc>
          <w:tcPr>
            <w:tcW w:w="8324" w:type="dxa"/>
          </w:tcPr>
          <w:p w:rsidR="004A7BE8" w:rsidRDefault="004A7BE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  <w:t>SCHOOL</w:t>
            </w:r>
          </w:p>
        </w:tc>
      </w:tr>
      <w:tr w:rsidR="004A7BE8" w:rsidTr="004A7BE8">
        <w:tc>
          <w:tcPr>
            <w:tcW w:w="2376" w:type="dxa"/>
          </w:tcPr>
          <w:p w:rsidR="004A7BE8" w:rsidRDefault="006E2BC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08"/>
                <w:placeholder>
                  <w:docPart w:val="E3AAE64622A043039C8DB5C2464124A0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8324" w:type="dxa"/>
          </w:tcPr>
          <w:p w:rsidR="004A7BE8" w:rsidRDefault="006E2BC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10"/>
                <w:placeholder>
                  <w:docPart w:val="BCAF96D324654848B1838C81B9A9CEB5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A7BE8" w:rsidTr="004A7BE8">
        <w:tc>
          <w:tcPr>
            <w:tcW w:w="2376" w:type="dxa"/>
          </w:tcPr>
          <w:p w:rsidR="004A7BE8" w:rsidRDefault="006E2BC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09"/>
                <w:placeholder>
                  <w:docPart w:val="7417A17E833A4216A26ED285FC3B9B02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8324" w:type="dxa"/>
          </w:tcPr>
          <w:p w:rsidR="004A7BE8" w:rsidRDefault="006E2BC8" w:rsidP="004A7BE8">
            <w:pPr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11"/>
                <w:placeholder>
                  <w:docPart w:val="6F41317175A44BEEA6765C72961A0FBA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EF01DA" w:rsidRPr="00591A03" w:rsidRDefault="00EF01DA" w:rsidP="004A7BE8">
      <w:pPr>
        <w:spacing w:line="360" w:lineRule="auto"/>
        <w:jc w:val="both"/>
        <w:rPr>
          <w:rFonts w:asciiTheme="minorHAnsi" w:hAnsiTheme="minorHAnsi" w:cstheme="minorHAnsi"/>
          <w:color w:val="auto"/>
          <w:sz w:val="8"/>
          <w:szCs w:val="22"/>
          <w:lang w:val="en-CA"/>
        </w:rPr>
      </w:pPr>
    </w:p>
    <w:p w:rsidR="00152A70" w:rsidRDefault="00152A70" w:rsidP="004A7BE8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AT WHAT GRADE DID YOU START RUNNING CROSS COUNTRY?</w:t>
      </w:r>
      <w:r w:rsidR="00C419DC" w:rsidRPr="00C419DC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18"/>
          <w:placeholder>
            <w:docPart w:val="F82A5E2D57E04FCEA6109901DD370102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3C1D35" w:rsidRPr="004A7BE8" w:rsidRDefault="003C1D35" w:rsidP="004A7BE8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WHAT ENCOURAGED YOU TO JOIN THE TEAM? </w:t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619"/>
          <w:placeholder>
            <w:docPart w:val="02441137502B429FA7E983654939B89E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C8624F" w:rsidRDefault="00755B37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PLEASE INDICATE YOUR PARTICIPATION IN</w:t>
      </w:r>
      <w:r w:rsidR="00581F95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HIGH SCHOOL</w:t>
      </w:r>
      <w:r w:rsidR="00AA0C2F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CROSS COUNTRY AS INDICATED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:</w:t>
      </w:r>
    </w:p>
    <w:tbl>
      <w:tblPr>
        <w:tblStyle w:val="TableGrid"/>
        <w:tblW w:w="10728" w:type="dxa"/>
        <w:tblLayout w:type="fixed"/>
        <w:tblLook w:val="04A0"/>
      </w:tblPr>
      <w:tblGrid>
        <w:gridCol w:w="2268"/>
        <w:gridCol w:w="2700"/>
        <w:gridCol w:w="3330"/>
        <w:gridCol w:w="2430"/>
      </w:tblGrid>
      <w:tr w:rsidR="00C419DC" w:rsidTr="00C419DC">
        <w:tc>
          <w:tcPr>
            <w:tcW w:w="2268" w:type="dxa"/>
          </w:tcPr>
          <w:p w:rsidR="00C419DC" w:rsidRPr="00C419DC" w:rsidRDefault="00C419DC" w:rsidP="004A7BE8">
            <w:pPr>
              <w:spacing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en-CA"/>
              </w:rPr>
            </w:pPr>
            <w:r w:rsidRPr="00C419DC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en-CA"/>
              </w:rPr>
              <w:t>YEAR</w:t>
            </w:r>
          </w:p>
          <w:p w:rsidR="00C419DC" w:rsidRPr="00C419DC" w:rsidRDefault="00C419DC" w:rsidP="004A7BE8">
            <w:pPr>
              <w:spacing w:line="360" w:lineRule="auto"/>
              <w:rPr>
                <w:rFonts w:asciiTheme="minorHAnsi" w:hAnsiTheme="minorHAnsi" w:cstheme="minorHAnsi"/>
                <w:b/>
                <w:i/>
                <w:color w:val="auto"/>
                <w:sz w:val="22"/>
                <w:szCs w:val="22"/>
                <w:lang w:val="en-CA"/>
              </w:rPr>
            </w:pPr>
          </w:p>
        </w:tc>
        <w:tc>
          <w:tcPr>
            <w:tcW w:w="2700" w:type="dxa"/>
          </w:tcPr>
          <w:p w:rsidR="00C419DC" w:rsidRPr="00B327C1" w:rsidRDefault="00C419DC" w:rsidP="004A7BE8">
            <w:pPr>
              <w:spacing w:line="360" w:lineRule="auto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r w:rsidRPr="00B327C1"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  <w:t>AGE GROUP/ DIVISION</w:t>
            </w:r>
          </w:p>
        </w:tc>
        <w:tc>
          <w:tcPr>
            <w:tcW w:w="3330" w:type="dxa"/>
          </w:tcPr>
          <w:p w:rsidR="00C419DC" w:rsidRPr="00B327C1" w:rsidRDefault="00C419DC" w:rsidP="004A7BE8">
            <w:pPr>
              <w:spacing w:line="360" w:lineRule="auto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r w:rsidRPr="00B327C1"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  <w:t>EVENT – ZONE CHAMPIONSHIPS / PROVINCIAL CHAMPIONSHIPS</w:t>
            </w:r>
          </w:p>
        </w:tc>
        <w:tc>
          <w:tcPr>
            <w:tcW w:w="2430" w:type="dxa"/>
          </w:tcPr>
          <w:p w:rsidR="00C419DC" w:rsidRPr="00B327C1" w:rsidRDefault="00C419DC" w:rsidP="004A7BE8">
            <w:pPr>
              <w:spacing w:line="360" w:lineRule="auto"/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</w:pPr>
            <w:r w:rsidRPr="00B327C1">
              <w:rPr>
                <w:rFonts w:asciiTheme="minorHAnsi" w:hAnsiTheme="minorHAnsi" w:cstheme="minorHAnsi"/>
                <w:color w:val="auto"/>
                <w:sz w:val="22"/>
                <w:szCs w:val="22"/>
                <w:lang w:val="en-CA"/>
              </w:rPr>
              <w:t>PLACE/ RANKING</w:t>
            </w:r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4A7BE8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654"/>
                <w:placeholder>
                  <w:docPart w:val="47DFCC9D99A34E788BB9695D7CECC159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4A7BE8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53"/>
                <w:placeholder>
                  <w:docPart w:val="19F385429D084473979A31E07F5ECDA8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4A7BE8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652"/>
                <w:placeholder>
                  <w:docPart w:val="39A414D04538426EA721C5457CEF9358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4A7BE8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10"/>
                <w:placeholder>
                  <w:docPart w:val="1F9AC00C95924CE2BDE59E82330DA74D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34"/>
                <w:placeholder>
                  <w:docPart w:val="99BA1B61D2D842EEB2F5AD73BCF1535A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35"/>
                <w:placeholder>
                  <w:docPart w:val="99BFA2DFA05E4FF88CB433EE4D7F7009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36"/>
                <w:placeholder>
                  <w:docPart w:val="E710ECC26AC148199AD07186128663C8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37"/>
                <w:placeholder>
                  <w:docPart w:val="02E4310DC71644E4A42C1B2B6F0050D1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38"/>
                <w:placeholder>
                  <w:docPart w:val="5DFBD0D0FF76446AA47BC7977E58B2E8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39"/>
                <w:placeholder>
                  <w:docPart w:val="2E03E435682E4BC5976542C63910369D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0"/>
                <w:placeholder>
                  <w:docPart w:val="6E61E95EB3B74FA98B6FEA0B75B35F39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1"/>
                <w:placeholder>
                  <w:docPart w:val="57A337CCC3A24DEFA40CD4544759BA89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42"/>
                <w:placeholder>
                  <w:docPart w:val="00232EEBE7074AE0AAD9CE91AF99B28E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3"/>
                <w:placeholder>
                  <w:docPart w:val="27C142A2B21F4BACB1136D49686DDB03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4"/>
                <w:placeholder>
                  <w:docPart w:val="C3C0036008004A5694E131B956912848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5"/>
                <w:placeholder>
                  <w:docPart w:val="A22C982AC7334D0CBA66209F52FE842F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46"/>
                <w:placeholder>
                  <w:docPart w:val="7D287B3105CE4D99BBD01A30EE8AF341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7"/>
                <w:placeholder>
                  <w:docPart w:val="7D20EED98236447FB22ADC3BB690853B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8"/>
                <w:placeholder>
                  <w:docPart w:val="AC6C80A440E944BCA589EA6F75947EE9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49"/>
                <w:placeholder>
                  <w:docPart w:val="A00AFA341C7F4E1BB6AE514A048B3862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RPr="00591A03" w:rsidTr="000B06C3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76"/>
                <w:placeholder>
                  <w:docPart w:val="D5632872A89D49D58D28439B0061F2B4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77"/>
                <w:placeholder>
                  <w:docPart w:val="A3CEAA7EB8E644F39C6C4BED2E02886E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78"/>
                <w:placeholder>
                  <w:docPart w:val="5375F4DEE9BF4460973A73F6D30B6D90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79"/>
                <w:placeholder>
                  <w:docPart w:val="F5BE148E5EFD4693B5AB4A772963B5E2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RPr="00591A03" w:rsidTr="000B06C3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80"/>
                <w:placeholder>
                  <w:docPart w:val="FA428BED3C194BD68EC9D4B12BF8F9B8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1"/>
                <w:placeholder>
                  <w:docPart w:val="3164D25C340C4E9E9C0559A1B72EBAC0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2"/>
                <w:placeholder>
                  <w:docPart w:val="AA6034E9F358402AB483735CF6700E94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3"/>
                <w:placeholder>
                  <w:docPart w:val="BF11862BFA8A44CF88FDA79C36A39035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RPr="00591A03" w:rsidTr="000B06C3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84"/>
                <w:placeholder>
                  <w:docPart w:val="1B4FF4E4AB6B47059B87ADAA85BA9091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5"/>
                <w:placeholder>
                  <w:docPart w:val="F46A21B584B24BAB9A36DE81332D6F3F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6"/>
                <w:placeholder>
                  <w:docPart w:val="250FF52D6497407DAB24F191BB241C27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87"/>
                <w:placeholder>
                  <w:docPart w:val="DB5FA715B7824E34B4A3CDAD0CBFB9D1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419DC" w:rsidTr="00C419DC">
        <w:tc>
          <w:tcPr>
            <w:tcW w:w="2268" w:type="dxa"/>
          </w:tcPr>
          <w:p w:rsidR="00C419DC" w:rsidRPr="00C419DC" w:rsidRDefault="006E2BC8" w:rsidP="000B06C3">
            <w:pPr>
              <w:spacing w:line="360" w:lineRule="auto"/>
              <w:rPr>
                <w:rFonts w:ascii="Comic Sans MS" w:hAnsi="Comic Sans MS" w:cstheme="minorHAnsi"/>
                <w:b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auto"/>
                  <w:sz w:val="22"/>
                  <w:szCs w:val="22"/>
                  <w:lang w:val="en-CA"/>
                </w:rPr>
                <w:id w:val="323530750"/>
                <w:placeholder>
                  <w:docPart w:val="FB4AC19CBB064DEDB2C9578FD4C6D595"/>
                </w:placeholder>
                <w:showingPlcHdr/>
                <w:text/>
              </w:sdtPr>
              <w:sdtContent>
                <w:r w:rsidR="00C419DC" w:rsidRPr="00C419DC">
                  <w:rPr>
                    <w:rStyle w:val="PlaceholderText"/>
                    <w:b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51"/>
                <w:placeholder>
                  <w:docPart w:val="6D3AC3EDE27F4B28B3C89A8903C75A02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52"/>
                <w:placeholder>
                  <w:docPart w:val="9188DC94FC1849A39BB79F63007380D4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0" w:type="dxa"/>
          </w:tcPr>
          <w:p w:rsidR="00C419DC" w:rsidRPr="00591A03" w:rsidRDefault="006E2BC8" w:rsidP="000B06C3">
            <w:pPr>
              <w:spacing w:line="360" w:lineRule="auto"/>
              <w:rPr>
                <w:rFonts w:ascii="Comic Sans MS" w:hAnsi="Comic Sans MS" w:cstheme="minorHAnsi"/>
                <w:color w:val="auto"/>
                <w:sz w:val="14"/>
                <w:szCs w:val="22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  <w:lang w:val="en-CA"/>
                </w:rPr>
                <w:id w:val="323530753"/>
                <w:placeholder>
                  <w:docPart w:val="6814D232350C4D3C82878217B6826923"/>
                </w:placeholder>
                <w:showingPlcHdr/>
                <w:text/>
              </w:sdtPr>
              <w:sdtContent>
                <w:r w:rsidR="00C419DC" w:rsidRPr="00B00C5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23756B" w:rsidRDefault="0023756B" w:rsidP="0023756B">
      <w:pPr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23756B" w:rsidRDefault="0023756B">
      <w:pPr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br w:type="page"/>
      </w:r>
    </w:p>
    <w:p w:rsidR="00C419DC" w:rsidRDefault="00C419DC" w:rsidP="0023756B">
      <w:pPr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C419DC" w:rsidRDefault="00C419DC" w:rsidP="00C5726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C419DC" w:rsidRDefault="00C57268" w:rsidP="00C5726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ZONE: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C419DC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C419DC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07"/>
          <w:placeholder>
            <w:docPart w:val="A6C1CA363D884D9FAEE0ECCF4DEDBD4B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C57268" w:rsidRDefault="002453F7" w:rsidP="00C5726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ZONE REP:</w:t>
      </w:r>
      <w:r w:rsidR="00C419DC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r w:rsidR="00C419DC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08"/>
          <w:placeholder>
            <w:docPart w:val="A3F0B9B41C404FFE84682E1E8CEBB41F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C419DC" w:rsidRDefault="002453F7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SCHOOL COACH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  <w:t>: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09"/>
          <w:placeholder>
            <w:docPart w:val="56D4BFD4830844859C569BDE45BFB2F4"/>
          </w:placeholder>
          <w:showingPlcHdr/>
          <w:text/>
        </w:sdtPr>
        <w:sdtContent>
          <w:r w:rsidR="00C419DC" w:rsidRPr="00B00C51">
            <w:rPr>
              <w:rStyle w:val="PlaceholderText"/>
            </w:rPr>
            <w:t>Click here to enter text.</w:t>
          </w:r>
        </w:sdtContent>
      </w:sdt>
    </w:p>
    <w:p w:rsidR="00D57C15" w:rsidRDefault="00C57268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COACH’S E-MAIL: </w:t>
      </w:r>
      <w:r w:rsid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ab/>
      </w: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10"/>
          <w:placeholder>
            <w:docPart w:val="44BAAD02E13041DF85EEBC1E12DC00D2"/>
          </w:placeholder>
          <w:showingPlcHdr/>
          <w:text/>
        </w:sdtPr>
        <w:sdtContent>
          <w:r w:rsidR="0023756B" w:rsidRPr="00B00C51">
            <w:rPr>
              <w:rStyle w:val="PlaceholderText"/>
            </w:rPr>
            <w:t>Click here to enter text.</w:t>
          </w:r>
        </w:sdtContent>
      </w:sdt>
    </w:p>
    <w:p w:rsidR="0023756B" w:rsidRDefault="0023756B" w:rsidP="0023756B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A BREIEF OUTLINE OF YOUR POST SECONDARY PLANS:</w:t>
      </w:r>
    </w:p>
    <w:p w:rsidR="0023756B" w:rsidRDefault="006E2BC8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11"/>
          <w:placeholder>
            <w:docPart w:val="3217DC3406F64E25B9A5AA0B07A23B5C"/>
          </w:placeholder>
          <w:showingPlcHdr/>
          <w:text/>
        </w:sdtPr>
        <w:sdtContent>
          <w:r w:rsidR="0023756B" w:rsidRPr="00B00C51">
            <w:rPr>
              <w:rStyle w:val="PlaceholderText"/>
            </w:rPr>
            <w:t>Click here to enter text.</w:t>
          </w:r>
        </w:sdtContent>
      </w:sdt>
    </w:p>
    <w:p w:rsidR="0023756B" w:rsidRDefault="0023756B" w:rsidP="0023756B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A PARAGRAPH DESCRIBING YOUR CONTRIBUTION TO THE RUNNING COMMUNITY:</w:t>
      </w:r>
    </w:p>
    <w:p w:rsidR="0023756B" w:rsidRDefault="006E2BC8" w:rsidP="0023756B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sdt>
        <w:sdtPr>
          <w:rPr>
            <w:rFonts w:asciiTheme="minorHAnsi" w:hAnsiTheme="minorHAnsi" w:cstheme="minorHAnsi"/>
            <w:color w:val="auto"/>
            <w:sz w:val="22"/>
            <w:szCs w:val="22"/>
            <w:lang w:val="en-CA"/>
          </w:rPr>
          <w:id w:val="323530815"/>
          <w:placeholder>
            <w:docPart w:val="C3A41987EC524E6D832423059DBD0E1C"/>
          </w:placeholder>
          <w:showingPlcHdr/>
          <w:text/>
        </w:sdtPr>
        <w:sdtContent>
          <w:r w:rsidR="0023756B" w:rsidRPr="00B00C51">
            <w:rPr>
              <w:rStyle w:val="PlaceholderText"/>
            </w:rPr>
            <w:t>Click here to enter text.</w:t>
          </w:r>
        </w:sdtContent>
      </w:sdt>
    </w:p>
    <w:p w:rsidR="0023756B" w:rsidRDefault="0023756B" w:rsidP="0023756B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387123" w:rsidRPr="0023756B" w:rsidRDefault="00387123" w:rsidP="0023756B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>ALONG WITH THIS COMPLETED FORM, PLEASE INCLUDE THE FOLLOWING:</w:t>
      </w:r>
    </w:p>
    <w:p w:rsidR="00755B37" w:rsidRPr="0023756B" w:rsidRDefault="00703FFF" w:rsidP="0023756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>A COPY OF YOUR</w:t>
      </w:r>
      <w:r w:rsidR="00D57C15"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GRADE 11 &amp;</w:t>
      </w:r>
      <w:r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  <w:r w:rsidRPr="0023756B">
        <w:rPr>
          <w:rFonts w:asciiTheme="minorHAnsi" w:hAnsiTheme="minorHAnsi" w:cstheme="minorHAnsi"/>
          <w:color w:val="auto"/>
          <w:sz w:val="22"/>
          <w:szCs w:val="22"/>
          <w:u w:val="single"/>
          <w:lang w:val="en-CA"/>
        </w:rPr>
        <w:t>FI</w:t>
      </w:r>
      <w:r w:rsidR="004A3A49" w:rsidRPr="0023756B">
        <w:rPr>
          <w:rFonts w:asciiTheme="minorHAnsi" w:hAnsiTheme="minorHAnsi" w:cstheme="minorHAnsi"/>
          <w:color w:val="auto"/>
          <w:sz w:val="22"/>
          <w:szCs w:val="22"/>
          <w:u w:val="single"/>
          <w:lang w:val="en-CA"/>
        </w:rPr>
        <w:t>RST TERM GRADE 12</w:t>
      </w:r>
      <w:r w:rsidR="004A3A49"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REPORT CARDS.</w:t>
      </w:r>
    </w:p>
    <w:p w:rsidR="00483E48" w:rsidRPr="0023756B" w:rsidRDefault="002629BF" w:rsidP="0023756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23756B">
        <w:rPr>
          <w:rFonts w:asciiTheme="minorHAnsi" w:hAnsiTheme="minorHAnsi" w:cstheme="minorHAnsi"/>
          <w:color w:val="auto"/>
          <w:sz w:val="22"/>
          <w:szCs w:val="22"/>
          <w:lang w:val="en-CA"/>
        </w:rPr>
        <w:t>A LETTER OF REFERENCE FROM YOUR SCHOOL CROSS COUNTRY COACH.</w:t>
      </w:r>
    </w:p>
    <w:p w:rsidR="0023756B" w:rsidRDefault="0023756B" w:rsidP="0023756B">
      <w:pPr>
        <w:spacing w:line="360" w:lineRule="auto"/>
        <w:rPr>
          <w:rFonts w:asciiTheme="minorHAnsi" w:hAnsiTheme="minorHAnsi" w:cstheme="minorHAnsi"/>
          <w:color w:val="auto"/>
          <w:sz w:val="16"/>
          <w:szCs w:val="22"/>
          <w:lang w:val="en-CA"/>
        </w:rPr>
      </w:pPr>
    </w:p>
    <w:p w:rsidR="0023756B" w:rsidRDefault="0023756B" w:rsidP="0023756B">
      <w:pPr>
        <w:spacing w:line="360" w:lineRule="auto"/>
        <w:rPr>
          <w:rFonts w:asciiTheme="minorHAnsi" w:hAnsiTheme="minorHAnsi" w:cstheme="minorHAnsi"/>
          <w:color w:val="auto"/>
          <w:sz w:val="16"/>
          <w:szCs w:val="22"/>
          <w:lang w:val="en-CA"/>
        </w:rPr>
      </w:pPr>
    </w:p>
    <w:p w:rsidR="009D456A" w:rsidRDefault="009D456A" w:rsidP="003343B7">
      <w:pPr>
        <w:spacing w:line="360" w:lineRule="auto"/>
        <w:ind w:firstLine="720"/>
        <w:rPr>
          <w:rFonts w:asciiTheme="minorHAnsi" w:hAnsiTheme="minorHAnsi" w:cstheme="minorHAnsi"/>
          <w:color w:val="auto"/>
          <w:sz w:val="16"/>
          <w:szCs w:val="22"/>
          <w:lang w:val="en-CA"/>
        </w:rPr>
      </w:pPr>
    </w:p>
    <w:p w:rsidR="00A25C8A" w:rsidRDefault="00A25C8A" w:rsidP="003F58A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There will be two scholarships of $500 awarded annually. </w:t>
      </w:r>
    </w:p>
    <w:p w:rsidR="003F58A8" w:rsidRPr="003F58A8" w:rsidRDefault="00387123" w:rsidP="003F58A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>Please en</w:t>
      </w:r>
      <w:r w:rsidR="003343B7"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>sure that you have included all required documents</w:t>
      </w:r>
      <w:r w:rsidR="00056747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in electronic format</w:t>
      </w:r>
      <w:r w:rsidR="003343B7"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. </w:t>
      </w:r>
    </w:p>
    <w:p w:rsidR="009466AA" w:rsidRPr="003F58A8" w:rsidRDefault="003343B7" w:rsidP="003F58A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>All candidates will receive a</w:t>
      </w:r>
      <w:r w:rsidR="000E6F63"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confirmation</w:t>
      </w:r>
      <w:r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e-mail </w:t>
      </w:r>
      <w:r w:rsidR="00EA1F8A"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when application packages are received. </w:t>
      </w:r>
    </w:p>
    <w:p w:rsidR="000E6F63" w:rsidRPr="003F58A8" w:rsidRDefault="000E6F63" w:rsidP="003F58A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>All candidates will be informed by February 15</w:t>
      </w:r>
      <w:r w:rsidRPr="003F58A8">
        <w:rPr>
          <w:rFonts w:asciiTheme="minorHAnsi" w:hAnsiTheme="minorHAnsi" w:cstheme="minorHAnsi"/>
          <w:color w:val="auto"/>
          <w:sz w:val="22"/>
          <w:szCs w:val="22"/>
          <w:vertAlign w:val="superscript"/>
          <w:lang w:val="en-CA"/>
        </w:rPr>
        <w:t>th</w:t>
      </w:r>
      <w:r w:rsidRPr="003F58A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to indicate whether or not they were successful. </w:t>
      </w:r>
    </w:p>
    <w:p w:rsidR="00C8624F" w:rsidRDefault="00C8624F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C8624F" w:rsidRDefault="00A25C8A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>Thank you for your application and g</w:t>
      </w:r>
      <w:bookmarkStart w:id="0" w:name="_GoBack"/>
      <w:bookmarkEnd w:id="0"/>
      <w:r w:rsidR="00DA2B48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ood </w:t>
      </w:r>
      <w:r w:rsidR="00C0160A">
        <w:rPr>
          <w:rFonts w:asciiTheme="minorHAnsi" w:hAnsiTheme="minorHAnsi" w:cstheme="minorHAnsi"/>
          <w:color w:val="auto"/>
          <w:sz w:val="22"/>
          <w:szCs w:val="22"/>
          <w:lang w:val="en-CA"/>
        </w:rPr>
        <w:t>luck in all of your endeavours.</w:t>
      </w:r>
    </w:p>
    <w:p w:rsidR="00C0160A" w:rsidRDefault="00C0160A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Sincerely, </w:t>
      </w:r>
    </w:p>
    <w:p w:rsidR="00D81ED6" w:rsidRDefault="00D81ED6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D81ED6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Colin Dignum ‎ </w:t>
      </w:r>
    </w:p>
    <w:p w:rsidR="00CB0939" w:rsidRDefault="00CB0939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  <w:r w:rsidRPr="0048062F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Commissioner – BC </w:t>
      </w:r>
      <w:r w:rsidR="0048062F" w:rsidRPr="0048062F">
        <w:rPr>
          <w:rFonts w:asciiTheme="minorHAnsi" w:hAnsiTheme="minorHAnsi" w:cstheme="minorHAnsi"/>
          <w:color w:val="auto"/>
          <w:sz w:val="22"/>
          <w:szCs w:val="22"/>
          <w:lang w:val="en-CA"/>
        </w:rPr>
        <w:t>High School Cross Country</w:t>
      </w:r>
      <w:r w:rsidR="00A57E52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</w:t>
      </w:r>
    </w:p>
    <w:p w:rsidR="0048062F" w:rsidRPr="0048062F" w:rsidRDefault="0048062F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p w:rsidR="0048062F" w:rsidRPr="0048062F" w:rsidRDefault="0048062F" w:rsidP="004A7BE8">
      <w:pPr>
        <w:spacing w:line="360" w:lineRule="auto"/>
        <w:rPr>
          <w:rStyle w:val="Strong"/>
          <w:rFonts w:asciiTheme="minorHAnsi" w:hAnsiTheme="minorHAnsi" w:cstheme="minorHAnsi"/>
          <w:i/>
          <w:sz w:val="22"/>
          <w:szCs w:val="22"/>
        </w:rPr>
      </w:pPr>
      <w:r w:rsidRPr="0048062F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The highest reward for a person's work is not what they get for it, but what they become because of it. </w:t>
      </w:r>
    </w:p>
    <w:p w:rsidR="00CB0939" w:rsidRPr="00F81849" w:rsidRDefault="0048062F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8062F">
        <w:rPr>
          <w:rFonts w:asciiTheme="minorHAnsi" w:hAnsiTheme="minorHAnsi" w:cstheme="minorHAnsi"/>
          <w:sz w:val="22"/>
          <w:szCs w:val="22"/>
        </w:rPr>
        <w:t xml:space="preserve">-- </w:t>
      </w:r>
      <w:r w:rsidRPr="0048062F">
        <w:rPr>
          <w:rStyle w:val="Emphasis"/>
          <w:rFonts w:asciiTheme="minorHAnsi" w:hAnsiTheme="minorHAnsi" w:cstheme="minorHAnsi"/>
          <w:sz w:val="22"/>
          <w:szCs w:val="22"/>
        </w:rPr>
        <w:t>John Ruskin</w:t>
      </w:r>
    </w:p>
    <w:p w:rsidR="007F3BCE" w:rsidRPr="0048062F" w:rsidRDefault="007F3BCE" w:rsidP="004A7BE8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  <w:lang w:val="en-CA"/>
        </w:rPr>
      </w:pPr>
    </w:p>
    <w:sectPr w:rsidR="007F3BCE" w:rsidRPr="0048062F" w:rsidSect="00591A03">
      <w:headerReference w:type="default" r:id="rId8"/>
      <w:footerReference w:type="default" r:id="rId9"/>
      <w:type w:val="nextColumn"/>
      <w:pgSz w:w="12240" w:h="15840" w:code="1"/>
      <w:pgMar w:top="2410" w:right="616" w:bottom="851" w:left="87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41F" w:rsidRDefault="0000041F">
      <w:r>
        <w:separator/>
      </w:r>
    </w:p>
  </w:endnote>
  <w:endnote w:type="continuationSeparator" w:id="0">
    <w:p w:rsidR="0000041F" w:rsidRDefault="00000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0D9" w:rsidRDefault="006E2BC8">
    <w:pPr>
      <w:pStyle w:val="Footer"/>
    </w:pPr>
    <w:r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7.55pt;margin-top:748.1pt;width:532pt;height:17.4pt;z-index:251655680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" filled="f" stroked="f" strokeweight="0" insetpen="t">
          <o:lock v:ext="edit" shapetype="t"/>
          <v:textbox inset="2.85pt,2.85pt,2.85pt,2.85pt">
            <w:txbxContent>
              <w:p w:rsidR="00C020D9" w:rsidRPr="00594CAD" w:rsidRDefault="00052ED3" w:rsidP="00A4541E">
                <w:pPr>
                  <w:pStyle w:val="Address"/>
                </w:pPr>
                <w:proofErr w:type="gramStart"/>
                <w:r>
                  <w:t>c/o</w:t>
                </w:r>
                <w:proofErr w:type="gramEnd"/>
                <w:r>
                  <w:t xml:space="preserve"> Fleetwood Park Secondary </w:t>
                </w:r>
                <w:r w:rsidR="00C020D9" w:rsidRPr="007D5F4A">
                  <w:t>7940-156 Street Surrey, B.C. V3S 3R3</w:t>
                </w:r>
                <w:r w:rsidR="00C020D9">
                  <w:t xml:space="preserve"> </w:t>
                </w:r>
                <w:r w:rsidR="00C020D9"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 w:rsidR="00C020D9">
                  <w:t xml:space="preserve">   champange_n@surreyschools.ca   </w:t>
                </w:r>
                <w:r w:rsidR="00C020D9" w:rsidRPr="00EC7904">
                  <w:rPr>
                    <w:rFonts w:cs="Arial"/>
                    <w:color w:val="FFCC00"/>
                    <w:kern w:val="0"/>
                  </w:rPr>
                  <w:t>●</w:t>
                </w:r>
                <w:r w:rsidR="00C020D9">
                  <w:t xml:space="preserve">   </w:t>
                </w:r>
                <w:r w:rsidR="00C020D9">
                  <w:rPr>
                    <w:rFonts w:cs="Arial"/>
                  </w:rPr>
                  <w:t>www.bcxc.ca</w:t>
                </w:r>
              </w:p>
              <w:p w:rsidR="00C020D9" w:rsidRPr="00327DF3" w:rsidRDefault="00C020D9" w:rsidP="00A4541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41F" w:rsidRDefault="0000041F">
      <w:r>
        <w:separator/>
      </w:r>
    </w:p>
  </w:footnote>
  <w:footnote w:type="continuationSeparator" w:id="0">
    <w:p w:rsidR="0000041F" w:rsidRDefault="00000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0D9" w:rsidRDefault="00D515D1" w:rsidP="00405A38">
    <w:pPr>
      <w:pStyle w:val="Header"/>
      <w:jc w:val="center"/>
    </w:pPr>
    <w:r>
      <w:rPr>
        <w:noProof/>
        <w:lang w:val="en-CA" w:eastAsia="en-CA"/>
      </w:rPr>
      <w:drawing>
        <wp:inline distT="0" distB="0" distL="0" distR="0">
          <wp:extent cx="2419350" cy="798927"/>
          <wp:effectExtent l="19050" t="0" r="0" b="0"/>
          <wp:docPr id="3" name="Picture 3" descr="E:\bcxc\x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bcxc\xc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798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C86"/>
    <w:multiLevelType w:val="hybridMultilevel"/>
    <w:tmpl w:val="E0B8A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6699"/>
    <w:multiLevelType w:val="hybridMultilevel"/>
    <w:tmpl w:val="862A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FF19D7"/>
    <w:multiLevelType w:val="hybridMultilevel"/>
    <w:tmpl w:val="1F2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SMYBExieaAkQjFD/Vwuy/PFU1Ao=" w:salt="XjpCaoJq/7mLT1QCbwxruw==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39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D5F4A"/>
    <w:rsid w:val="0000041F"/>
    <w:rsid w:val="00042639"/>
    <w:rsid w:val="00052ED3"/>
    <w:rsid w:val="00056747"/>
    <w:rsid w:val="00065C81"/>
    <w:rsid w:val="00067ACC"/>
    <w:rsid w:val="00086FEC"/>
    <w:rsid w:val="000963DE"/>
    <w:rsid w:val="000C670A"/>
    <w:rsid w:val="000E6F63"/>
    <w:rsid w:val="00115A81"/>
    <w:rsid w:val="00123D43"/>
    <w:rsid w:val="00152A70"/>
    <w:rsid w:val="00164578"/>
    <w:rsid w:val="00170F44"/>
    <w:rsid w:val="00181BBB"/>
    <w:rsid w:val="001B3CFE"/>
    <w:rsid w:val="001C024E"/>
    <w:rsid w:val="001E60EB"/>
    <w:rsid w:val="00227B16"/>
    <w:rsid w:val="0023756B"/>
    <w:rsid w:val="002453F7"/>
    <w:rsid w:val="00252FC1"/>
    <w:rsid w:val="00252FCD"/>
    <w:rsid w:val="002629BF"/>
    <w:rsid w:val="002916FC"/>
    <w:rsid w:val="002D598B"/>
    <w:rsid w:val="002E344C"/>
    <w:rsid w:val="002F6F7A"/>
    <w:rsid w:val="00327DF3"/>
    <w:rsid w:val="003343B7"/>
    <w:rsid w:val="00387123"/>
    <w:rsid w:val="00390875"/>
    <w:rsid w:val="003946C3"/>
    <w:rsid w:val="003C1D35"/>
    <w:rsid w:val="003E6F76"/>
    <w:rsid w:val="003F58A8"/>
    <w:rsid w:val="00402AC4"/>
    <w:rsid w:val="00405A38"/>
    <w:rsid w:val="004307A2"/>
    <w:rsid w:val="00451184"/>
    <w:rsid w:val="00472E7F"/>
    <w:rsid w:val="0048062F"/>
    <w:rsid w:val="00483E48"/>
    <w:rsid w:val="004A3A49"/>
    <w:rsid w:val="004A7BE8"/>
    <w:rsid w:val="004B76D5"/>
    <w:rsid w:val="00506068"/>
    <w:rsid w:val="005063B3"/>
    <w:rsid w:val="00513603"/>
    <w:rsid w:val="00581F95"/>
    <w:rsid w:val="00591A03"/>
    <w:rsid w:val="00594CAD"/>
    <w:rsid w:val="005C2107"/>
    <w:rsid w:val="005C3824"/>
    <w:rsid w:val="005C69FE"/>
    <w:rsid w:val="00601495"/>
    <w:rsid w:val="0062494B"/>
    <w:rsid w:val="0063119F"/>
    <w:rsid w:val="006419CA"/>
    <w:rsid w:val="0065373F"/>
    <w:rsid w:val="006D05FE"/>
    <w:rsid w:val="006E2BC8"/>
    <w:rsid w:val="00703FFF"/>
    <w:rsid w:val="00755B37"/>
    <w:rsid w:val="00764D79"/>
    <w:rsid w:val="007754F7"/>
    <w:rsid w:val="007957AD"/>
    <w:rsid w:val="007B6370"/>
    <w:rsid w:val="007D5F4A"/>
    <w:rsid w:val="007D7BF5"/>
    <w:rsid w:val="007F3BCE"/>
    <w:rsid w:val="0083653E"/>
    <w:rsid w:val="008468E8"/>
    <w:rsid w:val="0089313A"/>
    <w:rsid w:val="008D44E4"/>
    <w:rsid w:val="009466AA"/>
    <w:rsid w:val="00972C5B"/>
    <w:rsid w:val="009A4987"/>
    <w:rsid w:val="009A5CCE"/>
    <w:rsid w:val="009D456A"/>
    <w:rsid w:val="009F4A28"/>
    <w:rsid w:val="00A044BB"/>
    <w:rsid w:val="00A25C8A"/>
    <w:rsid w:val="00A4541E"/>
    <w:rsid w:val="00A57E52"/>
    <w:rsid w:val="00A70B0E"/>
    <w:rsid w:val="00A73B70"/>
    <w:rsid w:val="00AA0C2F"/>
    <w:rsid w:val="00AC3967"/>
    <w:rsid w:val="00B13BA6"/>
    <w:rsid w:val="00B327C1"/>
    <w:rsid w:val="00B36478"/>
    <w:rsid w:val="00B40F2E"/>
    <w:rsid w:val="00B8212F"/>
    <w:rsid w:val="00B9333A"/>
    <w:rsid w:val="00B95E88"/>
    <w:rsid w:val="00BD2966"/>
    <w:rsid w:val="00BE7974"/>
    <w:rsid w:val="00C0160A"/>
    <w:rsid w:val="00C020D9"/>
    <w:rsid w:val="00C41220"/>
    <w:rsid w:val="00C419DC"/>
    <w:rsid w:val="00C57268"/>
    <w:rsid w:val="00C64657"/>
    <w:rsid w:val="00C8624F"/>
    <w:rsid w:val="00C96729"/>
    <w:rsid w:val="00C96915"/>
    <w:rsid w:val="00CB0939"/>
    <w:rsid w:val="00CC6A82"/>
    <w:rsid w:val="00CF75CC"/>
    <w:rsid w:val="00D06640"/>
    <w:rsid w:val="00D277D1"/>
    <w:rsid w:val="00D30337"/>
    <w:rsid w:val="00D515D1"/>
    <w:rsid w:val="00D57C15"/>
    <w:rsid w:val="00D81ED6"/>
    <w:rsid w:val="00DA2B48"/>
    <w:rsid w:val="00E14665"/>
    <w:rsid w:val="00E43CF4"/>
    <w:rsid w:val="00EA1F8A"/>
    <w:rsid w:val="00EC7904"/>
    <w:rsid w:val="00EE7A6A"/>
    <w:rsid w:val="00EF01DA"/>
    <w:rsid w:val="00F03E9C"/>
    <w:rsid w:val="00F42EBB"/>
    <w:rsid w:val="00F54F4A"/>
    <w:rsid w:val="00F73984"/>
    <w:rsid w:val="00F757FA"/>
    <w:rsid w:val="00F80D17"/>
    <w:rsid w:val="00F81849"/>
    <w:rsid w:val="00F82D4A"/>
    <w:rsid w:val="00FA0213"/>
    <w:rsid w:val="00FC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</w:rPr>
  </w:style>
  <w:style w:type="character" w:styleId="Strong">
    <w:name w:val="Strong"/>
    <w:basedOn w:val="DefaultParagraphFont"/>
    <w:uiPriority w:val="22"/>
    <w:qFormat/>
    <w:rsid w:val="006D05FE"/>
    <w:rPr>
      <w:b/>
      <w:bCs/>
    </w:rPr>
  </w:style>
  <w:style w:type="character" w:styleId="Emphasis">
    <w:name w:val="Emphasis"/>
    <w:basedOn w:val="DefaultParagraphFont"/>
    <w:uiPriority w:val="20"/>
    <w:qFormat/>
    <w:rsid w:val="006D05FE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405A38"/>
    <w:rPr>
      <w:color w:val="000000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38"/>
    <w:rPr>
      <w:rFonts w:ascii="Tahoma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4A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3E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9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 w:val="en"/>
    </w:rPr>
  </w:style>
  <w:style w:type="character" w:styleId="Strong">
    <w:name w:val="Strong"/>
    <w:basedOn w:val="DefaultParagraphFont"/>
    <w:uiPriority w:val="22"/>
    <w:qFormat/>
    <w:rsid w:val="006D05FE"/>
    <w:rPr>
      <w:b/>
      <w:bCs/>
    </w:rPr>
  </w:style>
  <w:style w:type="character" w:styleId="Emphasis">
    <w:name w:val="Emphasis"/>
    <w:basedOn w:val="DefaultParagraphFont"/>
    <w:uiPriority w:val="20"/>
    <w:qFormat/>
    <w:rsid w:val="006D05FE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405A38"/>
    <w:rPr>
      <w:color w:val="000000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38"/>
    <w:rPr>
      <w:rFonts w:ascii="Tahoma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4A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3E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sley_g.SD36\AppData\Roaming\Microsoft\Templates\Letterhea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8C4B-9D29-4990-9DF9-EC689C07E262}"/>
      </w:docPartPr>
      <w:docPartBody>
        <w:p w:rsidR="008D0429" w:rsidRDefault="00E36209"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3B80CE04455945DAAA73070A0F10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3C12-0922-4525-9ED2-F145F04A968E}"/>
      </w:docPartPr>
      <w:docPartBody>
        <w:p w:rsidR="008D0429" w:rsidRDefault="00E36209" w:rsidP="00E36209">
          <w:pPr>
            <w:pStyle w:val="3B80CE04455945DAAA73070A0F103C67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43D6B141974C497080511EED4BE4E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026D9-C8E2-4F77-961A-A40A63439241}"/>
      </w:docPartPr>
      <w:docPartBody>
        <w:p w:rsidR="008D0429" w:rsidRDefault="00E36209" w:rsidP="00E36209">
          <w:pPr>
            <w:pStyle w:val="43D6B141974C497080511EED4BE4ECC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C3A11863D74E499A81454B612352B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9612-88A2-49E1-9BE9-681FF97413F7}"/>
      </w:docPartPr>
      <w:docPartBody>
        <w:p w:rsidR="008D0429" w:rsidRDefault="00E36209" w:rsidP="00E36209">
          <w:pPr>
            <w:pStyle w:val="C3A11863D74E499A81454B612352B9F5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B61FD4016E394568ACA3EE9272B0E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9760-2DBC-41B7-8FF9-EA9A95B76B1A}"/>
      </w:docPartPr>
      <w:docPartBody>
        <w:p w:rsidR="008D0429" w:rsidRDefault="00E36209" w:rsidP="00E36209">
          <w:pPr>
            <w:pStyle w:val="B61FD4016E394568ACA3EE9272B0EF23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06314C26A62C463C86B30E3D4AA7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D3C30-DDF4-42B1-A554-9C9FE6E23189}"/>
      </w:docPartPr>
      <w:docPartBody>
        <w:p w:rsidR="008D0429" w:rsidRDefault="00E36209" w:rsidP="00E36209">
          <w:pPr>
            <w:pStyle w:val="06314C26A62C463C86B30E3D4AA72C4B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1CDBC568EAF2444A807BD88693BE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017A6-4C19-43B1-AA5F-CB462FFE586D}"/>
      </w:docPartPr>
      <w:docPartBody>
        <w:p w:rsidR="008D0429" w:rsidRDefault="00E36209" w:rsidP="00E36209">
          <w:pPr>
            <w:pStyle w:val="1CDBC568EAF2444A807BD88693BE0D57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E3AAE64622A043039C8DB5C24641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6899D-E524-4449-81B5-B6FB2FBF8B4B}"/>
      </w:docPartPr>
      <w:docPartBody>
        <w:p w:rsidR="008D0429" w:rsidRDefault="00E36209" w:rsidP="00E36209">
          <w:pPr>
            <w:pStyle w:val="E3AAE64622A043039C8DB5C2464124A0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7417A17E833A4216A26ED285FC3B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BF86-0444-415E-9EB0-055F08A5FA95}"/>
      </w:docPartPr>
      <w:docPartBody>
        <w:p w:rsidR="008D0429" w:rsidRDefault="00E36209" w:rsidP="00E36209">
          <w:pPr>
            <w:pStyle w:val="7417A17E833A4216A26ED285FC3B9B0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BCAF96D324654848B1838C81B9A9C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BA708-372E-47C8-8B0A-E0C290F7005E}"/>
      </w:docPartPr>
      <w:docPartBody>
        <w:p w:rsidR="008D0429" w:rsidRDefault="00E36209" w:rsidP="00E36209">
          <w:pPr>
            <w:pStyle w:val="BCAF96D324654848B1838C81B9A9CEB5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6F41317175A44BEEA6765C72961A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9C67-43DB-440E-B31D-E023A148C778}"/>
      </w:docPartPr>
      <w:docPartBody>
        <w:p w:rsidR="008D0429" w:rsidRDefault="00E36209" w:rsidP="00E36209">
          <w:pPr>
            <w:pStyle w:val="6F41317175A44BEEA6765C72961A0FBA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F82A5E2D57E04FCEA6109901DD370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0885-A196-413F-839D-6A7A69C57BE9}"/>
      </w:docPartPr>
      <w:docPartBody>
        <w:p w:rsidR="008D0429" w:rsidRDefault="00E36209" w:rsidP="00E36209">
          <w:pPr>
            <w:pStyle w:val="F82A5E2D57E04FCEA6109901DD37010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02441137502B429FA7E983654939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EC65-58B2-47DE-B8DD-B47575B3EFE1}"/>
      </w:docPartPr>
      <w:docPartBody>
        <w:p w:rsidR="008D0429" w:rsidRDefault="00E36209" w:rsidP="00E36209">
          <w:pPr>
            <w:pStyle w:val="02441137502B429FA7E983654939B89E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47DFCC9D99A34E788BB9695D7CECC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989F-EB45-4C5F-9E86-0404D8690067}"/>
      </w:docPartPr>
      <w:docPartBody>
        <w:p w:rsidR="008D0429" w:rsidRDefault="00E36209" w:rsidP="00E36209">
          <w:pPr>
            <w:pStyle w:val="47DFCC9D99A34E788BB9695D7CECC159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19F385429D084473979A31E07F5E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722B5-3E57-4AB9-B8B2-6AB291712B3D}"/>
      </w:docPartPr>
      <w:docPartBody>
        <w:p w:rsidR="008D0429" w:rsidRDefault="00E36209" w:rsidP="00E36209">
          <w:pPr>
            <w:pStyle w:val="19F385429D084473979A31E07F5ECDA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39A414D04538426EA721C5457CEF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F27AC-031B-4BAB-8F21-26F6EA38EF46}"/>
      </w:docPartPr>
      <w:docPartBody>
        <w:p w:rsidR="008D0429" w:rsidRDefault="00E36209" w:rsidP="00E36209">
          <w:pPr>
            <w:pStyle w:val="39A414D04538426EA721C5457CEF935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1F9AC00C95924CE2BDE59E82330DA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86445-977C-42A8-83E8-166EF7A5A6A7}"/>
      </w:docPartPr>
      <w:docPartBody>
        <w:p w:rsidR="008D0429" w:rsidRDefault="00E36209" w:rsidP="00E36209">
          <w:pPr>
            <w:pStyle w:val="1F9AC00C95924CE2BDE59E82330DA74D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99BA1B61D2D842EEB2F5AD73BCF1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E968-C3D5-4424-A3D0-1959CFCFF4B7}"/>
      </w:docPartPr>
      <w:docPartBody>
        <w:p w:rsidR="008D0429" w:rsidRDefault="00E36209" w:rsidP="00E36209">
          <w:pPr>
            <w:pStyle w:val="99BA1B61D2D842EEB2F5AD73BCF1535A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99BFA2DFA05E4FF88CB433EE4D7F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4ED14-ABAC-4D1F-9E6A-855190146B92}"/>
      </w:docPartPr>
      <w:docPartBody>
        <w:p w:rsidR="008D0429" w:rsidRDefault="00E36209" w:rsidP="00E36209">
          <w:pPr>
            <w:pStyle w:val="99BFA2DFA05E4FF88CB433EE4D7F7009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E710ECC26AC148199AD0718612866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C75F-F53E-4901-AB78-A1E3149F3A9C}"/>
      </w:docPartPr>
      <w:docPartBody>
        <w:p w:rsidR="008D0429" w:rsidRDefault="00E36209" w:rsidP="00E36209">
          <w:pPr>
            <w:pStyle w:val="E710ECC26AC148199AD07186128663C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02E4310DC71644E4A42C1B2B6F00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118AB-C922-4EBB-B244-C811641CBE92}"/>
      </w:docPartPr>
      <w:docPartBody>
        <w:p w:rsidR="008D0429" w:rsidRDefault="00E36209" w:rsidP="00E36209">
          <w:pPr>
            <w:pStyle w:val="02E4310DC71644E4A42C1B2B6F0050D1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5DFBD0D0FF76446AA47BC7977E58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11C9-62FF-4FCA-8FA0-BE7609E08EA8}"/>
      </w:docPartPr>
      <w:docPartBody>
        <w:p w:rsidR="008D0429" w:rsidRDefault="00E36209" w:rsidP="00E36209">
          <w:pPr>
            <w:pStyle w:val="5DFBD0D0FF76446AA47BC7977E58B2E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2E03E435682E4BC5976542C63910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06CF5-E9AB-4766-AF9A-6E687FC2055A}"/>
      </w:docPartPr>
      <w:docPartBody>
        <w:p w:rsidR="008D0429" w:rsidRDefault="00E36209" w:rsidP="00E36209">
          <w:pPr>
            <w:pStyle w:val="2E03E435682E4BC5976542C63910369D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6E61E95EB3B74FA98B6FEA0B75B35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3BD79-A327-4AE2-B4AE-ADF4C362B506}"/>
      </w:docPartPr>
      <w:docPartBody>
        <w:p w:rsidR="008D0429" w:rsidRDefault="00E36209" w:rsidP="00E36209">
          <w:pPr>
            <w:pStyle w:val="6E61E95EB3B74FA98B6FEA0B75B35F39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57A337CCC3A24DEFA40CD4544759B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EF0B-69D6-4B56-B3D1-CDDC6A75D9FA}"/>
      </w:docPartPr>
      <w:docPartBody>
        <w:p w:rsidR="008D0429" w:rsidRDefault="00E36209" w:rsidP="00E36209">
          <w:pPr>
            <w:pStyle w:val="57A337CCC3A24DEFA40CD4544759BA89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00232EEBE7074AE0AAD9CE91AF99B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5CC69-6814-4A81-A586-9449F1F07044}"/>
      </w:docPartPr>
      <w:docPartBody>
        <w:p w:rsidR="008D0429" w:rsidRDefault="00E36209" w:rsidP="00E36209">
          <w:pPr>
            <w:pStyle w:val="00232EEBE7074AE0AAD9CE91AF99B28E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27C142A2B21F4BACB1136D49686D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EAAA8-191B-4AD1-8794-C482D35090EC}"/>
      </w:docPartPr>
      <w:docPartBody>
        <w:p w:rsidR="008D0429" w:rsidRDefault="00E36209" w:rsidP="00E36209">
          <w:pPr>
            <w:pStyle w:val="27C142A2B21F4BACB1136D49686DDB03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C3C0036008004A5694E131B956912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F000-2E21-4DA8-9997-78938C6C33EB}"/>
      </w:docPartPr>
      <w:docPartBody>
        <w:p w:rsidR="008D0429" w:rsidRDefault="00E36209" w:rsidP="00E36209">
          <w:pPr>
            <w:pStyle w:val="C3C0036008004A5694E131B95691284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22C982AC7334D0CBA66209F52FE8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49FE9-A88B-4D5A-9F52-7F38516388D2}"/>
      </w:docPartPr>
      <w:docPartBody>
        <w:p w:rsidR="008D0429" w:rsidRDefault="00E36209" w:rsidP="00E36209">
          <w:pPr>
            <w:pStyle w:val="A22C982AC7334D0CBA66209F52FE842F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7D287B3105CE4D99BBD01A30EE8AF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38854-5DCF-4C69-BD1A-653852E271E3}"/>
      </w:docPartPr>
      <w:docPartBody>
        <w:p w:rsidR="008D0429" w:rsidRDefault="00E36209" w:rsidP="00E36209">
          <w:pPr>
            <w:pStyle w:val="7D287B3105CE4D99BBD01A30EE8AF341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7D20EED98236447FB22ADC3BB6908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D61D-3379-4873-BF9A-8932FA5391F1}"/>
      </w:docPartPr>
      <w:docPartBody>
        <w:p w:rsidR="008D0429" w:rsidRDefault="00E36209" w:rsidP="00E36209">
          <w:pPr>
            <w:pStyle w:val="7D20EED98236447FB22ADC3BB690853B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C6C80A440E944BCA589EA6F7594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BFF-2924-429C-A904-403B7F623CC0}"/>
      </w:docPartPr>
      <w:docPartBody>
        <w:p w:rsidR="008D0429" w:rsidRDefault="00E36209" w:rsidP="00E36209">
          <w:pPr>
            <w:pStyle w:val="AC6C80A440E944BCA589EA6F75947EE9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00AFA341C7F4E1BB6AE514A048B3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7E06A-5645-45EE-9881-868742191715}"/>
      </w:docPartPr>
      <w:docPartBody>
        <w:p w:rsidR="008D0429" w:rsidRDefault="00E36209" w:rsidP="00E36209">
          <w:pPr>
            <w:pStyle w:val="A00AFA341C7F4E1BB6AE514A048B386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FB4AC19CBB064DEDB2C9578FD4C6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959A-5E71-48F0-A7DE-1F549E28F526}"/>
      </w:docPartPr>
      <w:docPartBody>
        <w:p w:rsidR="008D0429" w:rsidRDefault="00E36209" w:rsidP="00E36209">
          <w:pPr>
            <w:pStyle w:val="FB4AC19CBB064DEDB2C9578FD4C6D595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6D3AC3EDE27F4B28B3C89A8903C75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23DB-E513-4C53-A77B-3BA34E2538AB}"/>
      </w:docPartPr>
      <w:docPartBody>
        <w:p w:rsidR="008D0429" w:rsidRDefault="00E36209" w:rsidP="00E36209">
          <w:pPr>
            <w:pStyle w:val="6D3AC3EDE27F4B28B3C89A8903C75A0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9188DC94FC1849A39BB79F6300738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BD25-C576-410C-AD48-EB567F1AD5CC}"/>
      </w:docPartPr>
      <w:docPartBody>
        <w:p w:rsidR="008D0429" w:rsidRDefault="00E36209" w:rsidP="00E36209">
          <w:pPr>
            <w:pStyle w:val="9188DC94FC1849A39BB79F63007380D4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6814D232350C4D3C82878217B682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1750-D5A9-4E59-8012-07389C16F470}"/>
      </w:docPartPr>
      <w:docPartBody>
        <w:p w:rsidR="008D0429" w:rsidRDefault="00E36209" w:rsidP="00E36209">
          <w:pPr>
            <w:pStyle w:val="6814D232350C4D3C82878217B6826923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D5632872A89D49D58D28439B0061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4C8F4-4DBF-4B9A-93F6-25B586794DFE}"/>
      </w:docPartPr>
      <w:docPartBody>
        <w:p w:rsidR="008D0429" w:rsidRDefault="00E36209" w:rsidP="00E36209">
          <w:pPr>
            <w:pStyle w:val="D5632872A89D49D58D28439B0061F2B4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3CEAA7EB8E644F39C6C4BED2E028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DE8DF-8250-45C6-9280-D04CAC88087F}"/>
      </w:docPartPr>
      <w:docPartBody>
        <w:p w:rsidR="008D0429" w:rsidRDefault="00E36209" w:rsidP="00E36209">
          <w:pPr>
            <w:pStyle w:val="A3CEAA7EB8E644F39C6C4BED2E02886E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5375F4DEE9BF4460973A73F6D30B6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98DF-34D6-4E5E-B9BE-ADEBA853C0C1}"/>
      </w:docPartPr>
      <w:docPartBody>
        <w:p w:rsidR="008D0429" w:rsidRDefault="00E36209" w:rsidP="00E36209">
          <w:pPr>
            <w:pStyle w:val="5375F4DEE9BF4460973A73F6D30B6D90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F5BE148E5EFD4693B5AB4A772963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6F58-4F58-4A9D-8465-5BC0B2A10AEB}"/>
      </w:docPartPr>
      <w:docPartBody>
        <w:p w:rsidR="008D0429" w:rsidRDefault="00E36209" w:rsidP="00E36209">
          <w:pPr>
            <w:pStyle w:val="F5BE148E5EFD4693B5AB4A772963B5E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FA428BED3C194BD68EC9D4B12BF8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13E47-8570-4164-A030-C29925563894}"/>
      </w:docPartPr>
      <w:docPartBody>
        <w:p w:rsidR="008D0429" w:rsidRDefault="00E36209" w:rsidP="00E36209">
          <w:pPr>
            <w:pStyle w:val="FA428BED3C194BD68EC9D4B12BF8F9B8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3164D25C340C4E9E9C0559A1B72EB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C44A-59B5-4AA9-9CDB-980300354FE9}"/>
      </w:docPartPr>
      <w:docPartBody>
        <w:p w:rsidR="008D0429" w:rsidRDefault="00E36209" w:rsidP="00E36209">
          <w:pPr>
            <w:pStyle w:val="3164D25C340C4E9E9C0559A1B72EBAC0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A6034E9F358402AB483735CF670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B80A-A817-4680-9FFC-04688523DB9D}"/>
      </w:docPartPr>
      <w:docPartBody>
        <w:p w:rsidR="008D0429" w:rsidRDefault="00E36209" w:rsidP="00E36209">
          <w:pPr>
            <w:pStyle w:val="AA6034E9F358402AB483735CF6700E94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BF11862BFA8A44CF88FDA79C36A3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16550-B4C1-46D4-BEDB-B2191280634B}"/>
      </w:docPartPr>
      <w:docPartBody>
        <w:p w:rsidR="008D0429" w:rsidRDefault="00E36209" w:rsidP="00E36209">
          <w:pPr>
            <w:pStyle w:val="BF11862BFA8A44CF88FDA79C36A39035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1B4FF4E4AB6B47059B87ADAA85BA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4927-28BD-4A73-8A3C-CB5D28610361}"/>
      </w:docPartPr>
      <w:docPartBody>
        <w:p w:rsidR="008D0429" w:rsidRDefault="00E36209" w:rsidP="00E36209">
          <w:pPr>
            <w:pStyle w:val="1B4FF4E4AB6B47059B87ADAA85BA9091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F46A21B584B24BAB9A36DE81332D6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DE31D-4821-4653-B132-26C7F5B9BD83}"/>
      </w:docPartPr>
      <w:docPartBody>
        <w:p w:rsidR="008D0429" w:rsidRDefault="00E36209" w:rsidP="00E36209">
          <w:pPr>
            <w:pStyle w:val="F46A21B584B24BAB9A36DE81332D6F3F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250FF52D6497407DAB24F191BB24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3469-0BD9-47E2-8EE6-B193CF3108F5}"/>
      </w:docPartPr>
      <w:docPartBody>
        <w:p w:rsidR="008D0429" w:rsidRDefault="00E36209" w:rsidP="00E36209">
          <w:pPr>
            <w:pStyle w:val="250FF52D6497407DAB24F191BB241C27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DB5FA715B7824E34B4A3CDAD0CB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9FFE-9922-4C1B-A698-BFA7EF5F8C24}"/>
      </w:docPartPr>
      <w:docPartBody>
        <w:p w:rsidR="008D0429" w:rsidRDefault="00E36209" w:rsidP="00E36209">
          <w:pPr>
            <w:pStyle w:val="DB5FA715B7824E34B4A3CDAD0CBFB9D1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6C1CA363D884D9FAEE0ECCF4DED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0C0E-8F07-4878-B25E-9F993C22B8BB}"/>
      </w:docPartPr>
      <w:docPartBody>
        <w:p w:rsidR="008D0429" w:rsidRDefault="00E36209" w:rsidP="00E36209">
          <w:pPr>
            <w:pStyle w:val="A6C1CA363D884D9FAEE0ECCF4DEDBD4B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A3F0B9B41C404FFE84682E1E8CEBB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8496-0A9D-4F10-A371-93F3A65D019C}"/>
      </w:docPartPr>
      <w:docPartBody>
        <w:p w:rsidR="008D0429" w:rsidRDefault="00E36209" w:rsidP="00E36209">
          <w:pPr>
            <w:pStyle w:val="A3F0B9B41C404FFE84682E1E8CEBB41F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56D4BFD4830844859C569BDE45BF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48AC-9C74-4A70-848A-D8E96D44F0BD}"/>
      </w:docPartPr>
      <w:docPartBody>
        <w:p w:rsidR="008D0429" w:rsidRDefault="00E36209" w:rsidP="00E36209">
          <w:pPr>
            <w:pStyle w:val="56D4BFD4830844859C569BDE45BFB2F4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44BAAD02E13041DF85EEBC1E12DC0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5E15A-5AD6-41CC-BA39-4379DABE670E}"/>
      </w:docPartPr>
      <w:docPartBody>
        <w:p w:rsidR="008D0429" w:rsidRDefault="00E36209" w:rsidP="00E36209">
          <w:pPr>
            <w:pStyle w:val="44BAAD02E13041DF85EEBC1E12DC00D2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3217DC3406F64E25B9A5AA0B07A23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5B3C-232B-4368-BDB4-23221DF47C63}"/>
      </w:docPartPr>
      <w:docPartBody>
        <w:p w:rsidR="008D0429" w:rsidRDefault="00E36209" w:rsidP="00E36209">
          <w:pPr>
            <w:pStyle w:val="3217DC3406F64E25B9A5AA0B07A23B5C"/>
          </w:pPr>
          <w:r w:rsidRPr="00B00C51">
            <w:rPr>
              <w:rStyle w:val="PlaceholderText"/>
            </w:rPr>
            <w:t>Click here to enter text.</w:t>
          </w:r>
        </w:p>
      </w:docPartBody>
    </w:docPart>
    <w:docPart>
      <w:docPartPr>
        <w:name w:val="C3A41987EC524E6D832423059DBD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4467-E990-4F47-9CD8-0284D6EF5875}"/>
      </w:docPartPr>
      <w:docPartBody>
        <w:p w:rsidR="008D0429" w:rsidRDefault="00E36209" w:rsidP="00E36209">
          <w:pPr>
            <w:pStyle w:val="C3A41987EC524E6D832423059DBD0E1C"/>
          </w:pPr>
          <w:r w:rsidRPr="00B00C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6209"/>
    <w:rsid w:val="008D0429"/>
    <w:rsid w:val="008E619C"/>
    <w:rsid w:val="00E11A8B"/>
    <w:rsid w:val="00E3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209"/>
    <w:rPr>
      <w:color w:val="808080"/>
    </w:rPr>
  </w:style>
  <w:style w:type="paragraph" w:customStyle="1" w:styleId="3B80CE04455945DAAA73070A0F103C67">
    <w:name w:val="3B80CE04455945DAAA73070A0F103C67"/>
    <w:rsid w:val="00E36209"/>
  </w:style>
  <w:style w:type="paragraph" w:customStyle="1" w:styleId="43D6B141974C497080511EED4BE4ECC2">
    <w:name w:val="43D6B141974C497080511EED4BE4ECC2"/>
    <w:rsid w:val="00E36209"/>
  </w:style>
  <w:style w:type="paragraph" w:customStyle="1" w:styleId="C3A11863D74E499A81454B612352B9F5">
    <w:name w:val="C3A11863D74E499A81454B612352B9F5"/>
    <w:rsid w:val="00E36209"/>
  </w:style>
  <w:style w:type="paragraph" w:customStyle="1" w:styleId="B61FD4016E394568ACA3EE9272B0EF23">
    <w:name w:val="B61FD4016E394568ACA3EE9272B0EF23"/>
    <w:rsid w:val="00E36209"/>
  </w:style>
  <w:style w:type="paragraph" w:customStyle="1" w:styleId="06314C26A62C463C86B30E3D4AA72C4B">
    <w:name w:val="06314C26A62C463C86B30E3D4AA72C4B"/>
    <w:rsid w:val="00E36209"/>
  </w:style>
  <w:style w:type="paragraph" w:customStyle="1" w:styleId="1CDBC568EAF2444A807BD88693BE0D57">
    <w:name w:val="1CDBC568EAF2444A807BD88693BE0D57"/>
    <w:rsid w:val="00E36209"/>
  </w:style>
  <w:style w:type="paragraph" w:customStyle="1" w:styleId="E3AAE64622A043039C8DB5C2464124A0">
    <w:name w:val="E3AAE64622A043039C8DB5C2464124A0"/>
    <w:rsid w:val="00E36209"/>
  </w:style>
  <w:style w:type="paragraph" w:customStyle="1" w:styleId="7417A17E833A4216A26ED285FC3B9B02">
    <w:name w:val="7417A17E833A4216A26ED285FC3B9B02"/>
    <w:rsid w:val="00E36209"/>
  </w:style>
  <w:style w:type="paragraph" w:customStyle="1" w:styleId="BCAF96D324654848B1838C81B9A9CEB5">
    <w:name w:val="BCAF96D324654848B1838C81B9A9CEB5"/>
    <w:rsid w:val="00E36209"/>
  </w:style>
  <w:style w:type="paragraph" w:customStyle="1" w:styleId="6F41317175A44BEEA6765C72961A0FBA">
    <w:name w:val="6F41317175A44BEEA6765C72961A0FBA"/>
    <w:rsid w:val="00E36209"/>
  </w:style>
  <w:style w:type="paragraph" w:customStyle="1" w:styleId="F82A5E2D57E04FCEA6109901DD370102">
    <w:name w:val="F82A5E2D57E04FCEA6109901DD370102"/>
    <w:rsid w:val="00E36209"/>
  </w:style>
  <w:style w:type="paragraph" w:customStyle="1" w:styleId="02441137502B429FA7E983654939B89E">
    <w:name w:val="02441137502B429FA7E983654939B89E"/>
    <w:rsid w:val="00E36209"/>
  </w:style>
  <w:style w:type="paragraph" w:customStyle="1" w:styleId="1E6BAF55AA5E4A89B52F4CD141585CED">
    <w:name w:val="1E6BAF55AA5E4A89B52F4CD141585CED"/>
    <w:rsid w:val="00E36209"/>
  </w:style>
  <w:style w:type="paragraph" w:customStyle="1" w:styleId="B08B0FA9CC9C48DCB4A725BB1C2E6FF4">
    <w:name w:val="B08B0FA9CC9C48DCB4A725BB1C2E6FF4"/>
    <w:rsid w:val="00E36209"/>
  </w:style>
  <w:style w:type="paragraph" w:customStyle="1" w:styleId="FAD07C03B9FA4CB8A17C2340BC8D2F2B">
    <w:name w:val="FAD07C03B9FA4CB8A17C2340BC8D2F2B"/>
    <w:rsid w:val="00E36209"/>
  </w:style>
  <w:style w:type="paragraph" w:customStyle="1" w:styleId="8BE3712B6ACA4348AC3762EA175D3539">
    <w:name w:val="8BE3712B6ACA4348AC3762EA175D3539"/>
    <w:rsid w:val="00E36209"/>
  </w:style>
  <w:style w:type="paragraph" w:customStyle="1" w:styleId="C09E19D518944E17978BFF44000FB821">
    <w:name w:val="C09E19D518944E17978BFF44000FB821"/>
    <w:rsid w:val="00E36209"/>
  </w:style>
  <w:style w:type="paragraph" w:customStyle="1" w:styleId="4A49E76921DA479494145D44C8062A7F">
    <w:name w:val="4A49E76921DA479494145D44C8062A7F"/>
    <w:rsid w:val="00E36209"/>
  </w:style>
  <w:style w:type="paragraph" w:customStyle="1" w:styleId="12056D0029A54480AB5E3D3B75CE7BBA">
    <w:name w:val="12056D0029A54480AB5E3D3B75CE7BBA"/>
    <w:rsid w:val="00E36209"/>
  </w:style>
  <w:style w:type="paragraph" w:customStyle="1" w:styleId="37260AACD5E44488B956FF211908AD13">
    <w:name w:val="37260AACD5E44488B956FF211908AD13"/>
    <w:rsid w:val="00E36209"/>
  </w:style>
  <w:style w:type="paragraph" w:customStyle="1" w:styleId="146AEC65CE184FD4A130A5257CFF8367">
    <w:name w:val="146AEC65CE184FD4A130A5257CFF8367"/>
    <w:rsid w:val="00E36209"/>
  </w:style>
  <w:style w:type="paragraph" w:customStyle="1" w:styleId="9BD336B6C9AC45089CAF1BEF3573D1E1">
    <w:name w:val="9BD336B6C9AC45089CAF1BEF3573D1E1"/>
    <w:rsid w:val="00E36209"/>
  </w:style>
  <w:style w:type="paragraph" w:customStyle="1" w:styleId="22DA963AC76346DA816FECDAE5BAB3C3">
    <w:name w:val="22DA963AC76346DA816FECDAE5BAB3C3"/>
    <w:rsid w:val="00E36209"/>
  </w:style>
  <w:style w:type="paragraph" w:customStyle="1" w:styleId="BAB2DEA7D37E499EBD0824F89A2A5A5D">
    <w:name w:val="BAB2DEA7D37E499EBD0824F89A2A5A5D"/>
    <w:rsid w:val="00E36209"/>
  </w:style>
  <w:style w:type="paragraph" w:customStyle="1" w:styleId="47DFCC9D99A34E788BB9695D7CECC159">
    <w:name w:val="47DFCC9D99A34E788BB9695D7CECC159"/>
    <w:rsid w:val="00E36209"/>
  </w:style>
  <w:style w:type="paragraph" w:customStyle="1" w:styleId="19F385429D084473979A31E07F5ECDA8">
    <w:name w:val="19F385429D084473979A31E07F5ECDA8"/>
    <w:rsid w:val="00E36209"/>
  </w:style>
  <w:style w:type="paragraph" w:customStyle="1" w:styleId="39A414D04538426EA721C5457CEF9358">
    <w:name w:val="39A414D04538426EA721C5457CEF9358"/>
    <w:rsid w:val="00E36209"/>
  </w:style>
  <w:style w:type="paragraph" w:customStyle="1" w:styleId="1F9AC00C95924CE2BDE59E82330DA74D">
    <w:name w:val="1F9AC00C95924CE2BDE59E82330DA74D"/>
    <w:rsid w:val="00E36209"/>
  </w:style>
  <w:style w:type="paragraph" w:customStyle="1" w:styleId="99BA1B61D2D842EEB2F5AD73BCF1535A">
    <w:name w:val="99BA1B61D2D842EEB2F5AD73BCF1535A"/>
    <w:rsid w:val="00E36209"/>
  </w:style>
  <w:style w:type="paragraph" w:customStyle="1" w:styleId="99BFA2DFA05E4FF88CB433EE4D7F7009">
    <w:name w:val="99BFA2DFA05E4FF88CB433EE4D7F7009"/>
    <w:rsid w:val="00E36209"/>
  </w:style>
  <w:style w:type="paragraph" w:customStyle="1" w:styleId="E710ECC26AC148199AD07186128663C8">
    <w:name w:val="E710ECC26AC148199AD07186128663C8"/>
    <w:rsid w:val="00E36209"/>
  </w:style>
  <w:style w:type="paragraph" w:customStyle="1" w:styleId="02E4310DC71644E4A42C1B2B6F0050D1">
    <w:name w:val="02E4310DC71644E4A42C1B2B6F0050D1"/>
    <w:rsid w:val="00E36209"/>
  </w:style>
  <w:style w:type="paragraph" w:customStyle="1" w:styleId="5DFBD0D0FF76446AA47BC7977E58B2E8">
    <w:name w:val="5DFBD0D0FF76446AA47BC7977E58B2E8"/>
    <w:rsid w:val="00E36209"/>
  </w:style>
  <w:style w:type="paragraph" w:customStyle="1" w:styleId="2E03E435682E4BC5976542C63910369D">
    <w:name w:val="2E03E435682E4BC5976542C63910369D"/>
    <w:rsid w:val="00E36209"/>
  </w:style>
  <w:style w:type="paragraph" w:customStyle="1" w:styleId="6E61E95EB3B74FA98B6FEA0B75B35F39">
    <w:name w:val="6E61E95EB3B74FA98B6FEA0B75B35F39"/>
    <w:rsid w:val="00E36209"/>
  </w:style>
  <w:style w:type="paragraph" w:customStyle="1" w:styleId="57A337CCC3A24DEFA40CD4544759BA89">
    <w:name w:val="57A337CCC3A24DEFA40CD4544759BA89"/>
    <w:rsid w:val="00E36209"/>
  </w:style>
  <w:style w:type="paragraph" w:customStyle="1" w:styleId="00232EEBE7074AE0AAD9CE91AF99B28E">
    <w:name w:val="00232EEBE7074AE0AAD9CE91AF99B28E"/>
    <w:rsid w:val="00E36209"/>
  </w:style>
  <w:style w:type="paragraph" w:customStyle="1" w:styleId="27C142A2B21F4BACB1136D49686DDB03">
    <w:name w:val="27C142A2B21F4BACB1136D49686DDB03"/>
    <w:rsid w:val="00E36209"/>
  </w:style>
  <w:style w:type="paragraph" w:customStyle="1" w:styleId="C3C0036008004A5694E131B956912848">
    <w:name w:val="C3C0036008004A5694E131B956912848"/>
    <w:rsid w:val="00E36209"/>
  </w:style>
  <w:style w:type="paragraph" w:customStyle="1" w:styleId="A22C982AC7334D0CBA66209F52FE842F">
    <w:name w:val="A22C982AC7334D0CBA66209F52FE842F"/>
    <w:rsid w:val="00E36209"/>
  </w:style>
  <w:style w:type="paragraph" w:customStyle="1" w:styleId="7D287B3105CE4D99BBD01A30EE8AF341">
    <w:name w:val="7D287B3105CE4D99BBD01A30EE8AF341"/>
    <w:rsid w:val="00E36209"/>
  </w:style>
  <w:style w:type="paragraph" w:customStyle="1" w:styleId="7D20EED98236447FB22ADC3BB690853B">
    <w:name w:val="7D20EED98236447FB22ADC3BB690853B"/>
    <w:rsid w:val="00E36209"/>
  </w:style>
  <w:style w:type="paragraph" w:customStyle="1" w:styleId="AC6C80A440E944BCA589EA6F75947EE9">
    <w:name w:val="AC6C80A440E944BCA589EA6F75947EE9"/>
    <w:rsid w:val="00E36209"/>
  </w:style>
  <w:style w:type="paragraph" w:customStyle="1" w:styleId="A00AFA341C7F4E1BB6AE514A048B3862">
    <w:name w:val="A00AFA341C7F4E1BB6AE514A048B3862"/>
    <w:rsid w:val="00E36209"/>
  </w:style>
  <w:style w:type="paragraph" w:customStyle="1" w:styleId="8A308D7BFD3845B2A55C0DA4CCD0801B">
    <w:name w:val="8A308D7BFD3845B2A55C0DA4CCD0801B"/>
    <w:rsid w:val="00E36209"/>
  </w:style>
  <w:style w:type="paragraph" w:customStyle="1" w:styleId="9C0AA99D29F54C96BC2234166A5E81D9">
    <w:name w:val="9C0AA99D29F54C96BC2234166A5E81D9"/>
    <w:rsid w:val="00E36209"/>
  </w:style>
  <w:style w:type="paragraph" w:customStyle="1" w:styleId="4022E09EF4684189B598A950627AF5B1">
    <w:name w:val="4022E09EF4684189B598A950627AF5B1"/>
    <w:rsid w:val="00E36209"/>
  </w:style>
  <w:style w:type="paragraph" w:customStyle="1" w:styleId="EBBE429206464646BCFE2CD23C2E59A0">
    <w:name w:val="EBBE429206464646BCFE2CD23C2E59A0"/>
    <w:rsid w:val="00E36209"/>
  </w:style>
  <w:style w:type="paragraph" w:customStyle="1" w:styleId="5C019CBF4B494CA1B401FFEF358CDCD1">
    <w:name w:val="5C019CBF4B494CA1B401FFEF358CDCD1"/>
    <w:rsid w:val="00E36209"/>
  </w:style>
  <w:style w:type="paragraph" w:customStyle="1" w:styleId="781AB63D6DB743D5874BA2AB78A7EC1F">
    <w:name w:val="781AB63D6DB743D5874BA2AB78A7EC1F"/>
    <w:rsid w:val="00E36209"/>
  </w:style>
  <w:style w:type="paragraph" w:customStyle="1" w:styleId="1DB6E45302F2469594D4A890B6D1AAE7">
    <w:name w:val="1DB6E45302F2469594D4A890B6D1AAE7"/>
    <w:rsid w:val="00E36209"/>
  </w:style>
  <w:style w:type="paragraph" w:customStyle="1" w:styleId="EBF57D61A299432596EDC93C273A8E67">
    <w:name w:val="EBF57D61A299432596EDC93C273A8E67"/>
    <w:rsid w:val="00E36209"/>
  </w:style>
  <w:style w:type="paragraph" w:customStyle="1" w:styleId="ED45141B26174C218284A724A686DF93">
    <w:name w:val="ED45141B26174C218284A724A686DF93"/>
    <w:rsid w:val="00E36209"/>
  </w:style>
  <w:style w:type="paragraph" w:customStyle="1" w:styleId="496E467CF98648FFAFD3497711599479">
    <w:name w:val="496E467CF98648FFAFD3497711599479"/>
    <w:rsid w:val="00E36209"/>
  </w:style>
  <w:style w:type="paragraph" w:customStyle="1" w:styleId="86BAA379C73B4B3A9DA44D938E1D6A39">
    <w:name w:val="86BAA379C73B4B3A9DA44D938E1D6A39"/>
    <w:rsid w:val="00E36209"/>
  </w:style>
  <w:style w:type="paragraph" w:customStyle="1" w:styleId="DDB547B9CACB4E229D271B3E0ABBF9EB">
    <w:name w:val="DDB547B9CACB4E229D271B3E0ABBF9EB"/>
    <w:rsid w:val="00E36209"/>
  </w:style>
  <w:style w:type="paragraph" w:customStyle="1" w:styleId="FB4AC19CBB064DEDB2C9578FD4C6D595">
    <w:name w:val="FB4AC19CBB064DEDB2C9578FD4C6D595"/>
    <w:rsid w:val="00E36209"/>
  </w:style>
  <w:style w:type="paragraph" w:customStyle="1" w:styleId="6D3AC3EDE27F4B28B3C89A8903C75A02">
    <w:name w:val="6D3AC3EDE27F4B28B3C89A8903C75A02"/>
    <w:rsid w:val="00E36209"/>
  </w:style>
  <w:style w:type="paragraph" w:customStyle="1" w:styleId="9188DC94FC1849A39BB79F63007380D4">
    <w:name w:val="9188DC94FC1849A39BB79F63007380D4"/>
    <w:rsid w:val="00E36209"/>
  </w:style>
  <w:style w:type="paragraph" w:customStyle="1" w:styleId="6814D232350C4D3C82878217B6826923">
    <w:name w:val="6814D232350C4D3C82878217B6826923"/>
    <w:rsid w:val="00E36209"/>
  </w:style>
  <w:style w:type="paragraph" w:customStyle="1" w:styleId="9295CB0C862E44C585F4B6D9A0D93AFD">
    <w:name w:val="9295CB0C862E44C585F4B6D9A0D93AFD"/>
    <w:rsid w:val="00E36209"/>
  </w:style>
  <w:style w:type="paragraph" w:customStyle="1" w:styleId="D26C6FDFEB7C4469B6BC05E74F1BB0A9">
    <w:name w:val="D26C6FDFEB7C4469B6BC05E74F1BB0A9"/>
    <w:rsid w:val="00E36209"/>
  </w:style>
  <w:style w:type="paragraph" w:customStyle="1" w:styleId="03E4E76B2F85489C9B9A3ACF9FF38F98">
    <w:name w:val="03E4E76B2F85489C9B9A3ACF9FF38F98"/>
    <w:rsid w:val="00E36209"/>
  </w:style>
  <w:style w:type="paragraph" w:customStyle="1" w:styleId="03A9AAE88E3E4D90B6FFD670F70DF073">
    <w:name w:val="03A9AAE88E3E4D90B6FFD670F70DF073"/>
    <w:rsid w:val="00E36209"/>
  </w:style>
  <w:style w:type="paragraph" w:customStyle="1" w:styleId="84C1F0E56B93438ABF1ADA479BAB487E">
    <w:name w:val="84C1F0E56B93438ABF1ADA479BAB487E"/>
    <w:rsid w:val="00E36209"/>
  </w:style>
  <w:style w:type="paragraph" w:customStyle="1" w:styleId="EC443496E1B34E30B2A2993BDBE36386">
    <w:name w:val="EC443496E1B34E30B2A2993BDBE36386"/>
    <w:rsid w:val="00E36209"/>
  </w:style>
  <w:style w:type="paragraph" w:customStyle="1" w:styleId="E4F107E4CD644CCE85A481AFFF0E838A">
    <w:name w:val="E4F107E4CD644CCE85A481AFFF0E838A"/>
    <w:rsid w:val="00E36209"/>
  </w:style>
  <w:style w:type="paragraph" w:customStyle="1" w:styleId="34926054C63B417CBB061300A027629E">
    <w:name w:val="34926054C63B417CBB061300A027629E"/>
    <w:rsid w:val="00E36209"/>
  </w:style>
  <w:style w:type="paragraph" w:customStyle="1" w:styleId="D5632872A89D49D58D28439B0061F2B4">
    <w:name w:val="D5632872A89D49D58D28439B0061F2B4"/>
    <w:rsid w:val="00E36209"/>
  </w:style>
  <w:style w:type="paragraph" w:customStyle="1" w:styleId="A3CEAA7EB8E644F39C6C4BED2E02886E">
    <w:name w:val="A3CEAA7EB8E644F39C6C4BED2E02886E"/>
    <w:rsid w:val="00E36209"/>
  </w:style>
  <w:style w:type="paragraph" w:customStyle="1" w:styleId="5375F4DEE9BF4460973A73F6D30B6D90">
    <w:name w:val="5375F4DEE9BF4460973A73F6D30B6D90"/>
    <w:rsid w:val="00E36209"/>
  </w:style>
  <w:style w:type="paragraph" w:customStyle="1" w:styleId="F5BE148E5EFD4693B5AB4A772963B5E2">
    <w:name w:val="F5BE148E5EFD4693B5AB4A772963B5E2"/>
    <w:rsid w:val="00E36209"/>
  </w:style>
  <w:style w:type="paragraph" w:customStyle="1" w:styleId="FA428BED3C194BD68EC9D4B12BF8F9B8">
    <w:name w:val="FA428BED3C194BD68EC9D4B12BF8F9B8"/>
    <w:rsid w:val="00E36209"/>
  </w:style>
  <w:style w:type="paragraph" w:customStyle="1" w:styleId="3164D25C340C4E9E9C0559A1B72EBAC0">
    <w:name w:val="3164D25C340C4E9E9C0559A1B72EBAC0"/>
    <w:rsid w:val="00E36209"/>
  </w:style>
  <w:style w:type="paragraph" w:customStyle="1" w:styleId="AA6034E9F358402AB483735CF6700E94">
    <w:name w:val="AA6034E9F358402AB483735CF6700E94"/>
    <w:rsid w:val="00E36209"/>
  </w:style>
  <w:style w:type="paragraph" w:customStyle="1" w:styleId="BF11862BFA8A44CF88FDA79C36A39035">
    <w:name w:val="BF11862BFA8A44CF88FDA79C36A39035"/>
    <w:rsid w:val="00E36209"/>
  </w:style>
  <w:style w:type="paragraph" w:customStyle="1" w:styleId="1B4FF4E4AB6B47059B87ADAA85BA9091">
    <w:name w:val="1B4FF4E4AB6B47059B87ADAA85BA9091"/>
    <w:rsid w:val="00E36209"/>
  </w:style>
  <w:style w:type="paragraph" w:customStyle="1" w:styleId="F46A21B584B24BAB9A36DE81332D6F3F">
    <w:name w:val="F46A21B584B24BAB9A36DE81332D6F3F"/>
    <w:rsid w:val="00E36209"/>
  </w:style>
  <w:style w:type="paragraph" w:customStyle="1" w:styleId="250FF52D6497407DAB24F191BB241C27">
    <w:name w:val="250FF52D6497407DAB24F191BB241C27"/>
    <w:rsid w:val="00E36209"/>
  </w:style>
  <w:style w:type="paragraph" w:customStyle="1" w:styleId="DB5FA715B7824E34B4A3CDAD0CBFB9D1">
    <w:name w:val="DB5FA715B7824E34B4A3CDAD0CBFB9D1"/>
    <w:rsid w:val="00E36209"/>
  </w:style>
  <w:style w:type="paragraph" w:customStyle="1" w:styleId="51406E7806D44EE3849E92552CFF2E81">
    <w:name w:val="51406E7806D44EE3849E92552CFF2E81"/>
    <w:rsid w:val="00E36209"/>
  </w:style>
  <w:style w:type="paragraph" w:customStyle="1" w:styleId="09B004C3A2774A06B60163F84F06CD12">
    <w:name w:val="09B004C3A2774A06B60163F84F06CD12"/>
    <w:rsid w:val="00E36209"/>
  </w:style>
  <w:style w:type="paragraph" w:customStyle="1" w:styleId="42534EA225014D44A0E47B8A9277B67F">
    <w:name w:val="42534EA225014D44A0E47B8A9277B67F"/>
    <w:rsid w:val="00E36209"/>
  </w:style>
  <w:style w:type="paragraph" w:customStyle="1" w:styleId="C1FCC93A9AC64562B0B8C444D620B65F">
    <w:name w:val="C1FCC93A9AC64562B0B8C444D620B65F"/>
    <w:rsid w:val="00E36209"/>
  </w:style>
  <w:style w:type="paragraph" w:customStyle="1" w:styleId="42B4F605EFB8482089B75365AD209C8E">
    <w:name w:val="42B4F605EFB8482089B75365AD209C8E"/>
    <w:rsid w:val="00E36209"/>
  </w:style>
  <w:style w:type="paragraph" w:customStyle="1" w:styleId="4619D7BBD62B441583B776C587CA7EA2">
    <w:name w:val="4619D7BBD62B441583B776C587CA7EA2"/>
    <w:rsid w:val="00E36209"/>
  </w:style>
  <w:style w:type="paragraph" w:customStyle="1" w:styleId="FAB1A37B127F43F5819C227B9A943AF2">
    <w:name w:val="FAB1A37B127F43F5819C227B9A943AF2"/>
    <w:rsid w:val="00E36209"/>
  </w:style>
  <w:style w:type="paragraph" w:customStyle="1" w:styleId="8289BB54534F4F50BE13F5B416989DA0">
    <w:name w:val="8289BB54534F4F50BE13F5B416989DA0"/>
    <w:rsid w:val="00E36209"/>
  </w:style>
  <w:style w:type="paragraph" w:customStyle="1" w:styleId="6E032DE775EF4BE78F1203D397323EDD">
    <w:name w:val="6E032DE775EF4BE78F1203D397323EDD"/>
    <w:rsid w:val="00E36209"/>
  </w:style>
  <w:style w:type="paragraph" w:customStyle="1" w:styleId="246D3886132447FB98CDA1D16A314D17">
    <w:name w:val="246D3886132447FB98CDA1D16A314D17"/>
    <w:rsid w:val="00E36209"/>
  </w:style>
  <w:style w:type="paragraph" w:customStyle="1" w:styleId="841313F1FB1445CA95B4B9B134008933">
    <w:name w:val="841313F1FB1445CA95B4B9B134008933"/>
    <w:rsid w:val="00E36209"/>
  </w:style>
  <w:style w:type="paragraph" w:customStyle="1" w:styleId="A396B27D9A184606988332263B8A3140">
    <w:name w:val="A396B27D9A184606988332263B8A3140"/>
    <w:rsid w:val="00E36209"/>
  </w:style>
  <w:style w:type="paragraph" w:customStyle="1" w:styleId="340D773391A64407B298617D5F18A2B5">
    <w:name w:val="340D773391A64407B298617D5F18A2B5"/>
    <w:rsid w:val="00E36209"/>
  </w:style>
  <w:style w:type="paragraph" w:customStyle="1" w:styleId="A6C1CA363D884D9FAEE0ECCF4DEDBD4B">
    <w:name w:val="A6C1CA363D884D9FAEE0ECCF4DEDBD4B"/>
    <w:rsid w:val="00E36209"/>
  </w:style>
  <w:style w:type="paragraph" w:customStyle="1" w:styleId="A3F0B9B41C404FFE84682E1E8CEBB41F">
    <w:name w:val="A3F0B9B41C404FFE84682E1E8CEBB41F"/>
    <w:rsid w:val="00E36209"/>
  </w:style>
  <w:style w:type="paragraph" w:customStyle="1" w:styleId="56D4BFD4830844859C569BDE45BFB2F4">
    <w:name w:val="56D4BFD4830844859C569BDE45BFB2F4"/>
    <w:rsid w:val="00E36209"/>
  </w:style>
  <w:style w:type="paragraph" w:customStyle="1" w:styleId="44BAAD02E13041DF85EEBC1E12DC00D2">
    <w:name w:val="44BAAD02E13041DF85EEBC1E12DC00D2"/>
    <w:rsid w:val="00E36209"/>
  </w:style>
  <w:style w:type="paragraph" w:customStyle="1" w:styleId="3217DC3406F64E25B9A5AA0B07A23B5C">
    <w:name w:val="3217DC3406F64E25B9A5AA0B07A23B5C"/>
    <w:rsid w:val="00E36209"/>
  </w:style>
  <w:style w:type="paragraph" w:customStyle="1" w:styleId="C3A41987EC524E6D832423059DBD0E1C">
    <w:name w:val="C3A41987EC524E6D832423059DBD0E1C"/>
    <w:rsid w:val="00E362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A6867-B3DD-453F-9CC4-254F11CD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Worsley</dc:creator>
  <cp:lastModifiedBy>Greg</cp:lastModifiedBy>
  <cp:revision>3</cp:revision>
  <dcterms:created xsi:type="dcterms:W3CDTF">2016-10-26T04:08:00Z</dcterms:created>
  <dcterms:modified xsi:type="dcterms:W3CDTF">2016-10-26T04:12:00Z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TC060873401033</vt:lpwstr>
  </property>
</Properties>
</file>