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4F" w:rsidRDefault="00E15631" w:rsidP="00583DD3">
      <w:pPr>
        <w:jc w:val="center"/>
        <w:rPr>
          <w:rFonts w:asciiTheme="minorHAnsi" w:hAnsiTheme="minorHAnsi" w:cstheme="minorHAnsi"/>
          <w:b/>
          <w:color w:val="auto"/>
          <w:sz w:val="28"/>
          <w:szCs w:val="22"/>
          <w:u w:val="single"/>
          <w:lang w:val="en-CA"/>
        </w:rPr>
      </w:pPr>
      <w:r w:rsidRPr="00E15631">
        <w:rPr>
          <w:rFonts w:asciiTheme="minorHAnsi" w:hAnsiTheme="minorHAnsi" w:cstheme="minorHAnsi"/>
          <w:b/>
          <w:color w:val="auto"/>
          <w:sz w:val="28"/>
          <w:szCs w:val="22"/>
          <w:u w:val="single"/>
          <w:lang w:val="en-CA"/>
        </w:rPr>
        <w:t>APPLICATION TO HOST PROVINCIAL CHAMPIONSHIPS</w:t>
      </w:r>
    </w:p>
    <w:p w:rsidR="00583DD3" w:rsidRDefault="00583DD3" w:rsidP="00E15631">
      <w:pPr>
        <w:spacing w:line="360" w:lineRule="auto"/>
        <w:rPr>
          <w:rFonts w:asciiTheme="minorHAnsi" w:hAnsiTheme="minorHAnsi" w:cstheme="minorHAnsi"/>
          <w:b/>
          <w:color w:val="auto"/>
          <w:sz w:val="28"/>
          <w:szCs w:val="22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3652"/>
        <w:gridCol w:w="7048"/>
      </w:tblGrid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Year: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ab/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  <w:bookmarkEnd w:id="0"/>
          </w:p>
        </w:tc>
      </w:tr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Zone: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ab/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  <w:bookmarkEnd w:id="1"/>
          </w:p>
        </w:tc>
      </w:tr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Location:</w:t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  <w:bookmarkEnd w:id="2"/>
          </w:p>
        </w:tc>
      </w:tr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Host Committee Chairperson:</w:t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  <w:bookmarkEnd w:id="3"/>
          </w:p>
        </w:tc>
      </w:tr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School:</w:t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  <w:bookmarkEnd w:id="4"/>
          </w:p>
        </w:tc>
      </w:tr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Phone:</w:t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  <w:bookmarkEnd w:id="5"/>
          </w:p>
        </w:tc>
      </w:tr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Cell:</w:t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</w:p>
        </w:tc>
      </w:tr>
      <w:tr w:rsidR="00583DD3" w:rsidTr="00583DD3">
        <w:tc>
          <w:tcPr>
            <w:tcW w:w="3652" w:type="dxa"/>
          </w:tcPr>
          <w:p w:rsidR="00583DD3" w:rsidRDefault="00583DD3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t>E-mail:</w:t>
            </w:r>
          </w:p>
        </w:tc>
        <w:tc>
          <w:tcPr>
            <w:tcW w:w="7048" w:type="dxa"/>
          </w:tcPr>
          <w:p w:rsidR="00583DD3" w:rsidRDefault="00F03C90" w:rsidP="00E15631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583DD3"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b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  <w:fldChar w:fldCharType="end"/>
            </w:r>
          </w:p>
        </w:tc>
      </w:tr>
    </w:tbl>
    <w:p w:rsidR="00583DD3" w:rsidRDefault="00583DD3" w:rsidP="00E15631">
      <w:pPr>
        <w:spacing w:line="360" w:lineRule="auto"/>
        <w:rPr>
          <w:rFonts w:asciiTheme="minorHAnsi" w:hAnsiTheme="minorHAnsi" w:cstheme="minorHAnsi"/>
          <w:b/>
          <w:color w:val="auto"/>
          <w:sz w:val="28"/>
          <w:szCs w:val="22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10700"/>
      </w:tblGrid>
      <w:tr w:rsidR="00583DD3" w:rsidTr="00583DD3">
        <w:tc>
          <w:tcPr>
            <w:tcW w:w="10700" w:type="dxa"/>
          </w:tcPr>
          <w:p w:rsidR="00583DD3" w:rsidRPr="00583DD3" w:rsidRDefault="00583DD3" w:rsidP="00583DD3">
            <w:pP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</w:pPr>
            <w:r w:rsidRPr="00E15631"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t>Provide brief rationale for using this venue:</w:t>
            </w:r>
          </w:p>
        </w:tc>
      </w:tr>
      <w:tr w:rsidR="00583DD3" w:rsidTr="00583DD3">
        <w:tc>
          <w:tcPr>
            <w:tcW w:w="10700" w:type="dxa"/>
          </w:tcPr>
          <w:p w:rsidR="00583DD3" w:rsidRDefault="00F03C90" w:rsidP="00583DD3">
            <w:pPr>
              <w:spacing w:line="360" w:lineRule="auto"/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6" w:name="Text12"/>
            <w:r w:rsidR="00583DD3"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fldChar w:fldCharType="end"/>
            </w:r>
            <w:bookmarkEnd w:id="6"/>
          </w:p>
          <w:p w:rsidR="00583DD3" w:rsidRDefault="00583DD3" w:rsidP="00583DD3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</w:p>
        </w:tc>
      </w:tr>
      <w:tr w:rsidR="00583DD3" w:rsidTr="00583DD3">
        <w:tc>
          <w:tcPr>
            <w:tcW w:w="10700" w:type="dxa"/>
          </w:tcPr>
          <w:p w:rsidR="00583DD3" w:rsidRDefault="00583DD3" w:rsidP="00583DD3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  <w:r w:rsidRPr="006360F1"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t>Do you foresee any special considerations in preparing this venue for the event?</w:t>
            </w:r>
          </w:p>
        </w:tc>
      </w:tr>
      <w:tr w:rsidR="00583DD3" w:rsidTr="00583DD3">
        <w:tc>
          <w:tcPr>
            <w:tcW w:w="10700" w:type="dxa"/>
          </w:tcPr>
          <w:p w:rsidR="00583DD3" w:rsidRDefault="00F03C90" w:rsidP="00583DD3">
            <w:pP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583DD3"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</w: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fldChar w:fldCharType="separate"/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 w:rsidR="00583DD3">
              <w:rPr>
                <w:rFonts w:asciiTheme="minorHAnsi" w:hAnsiTheme="minorHAnsi" w:cstheme="minorHAnsi"/>
                <w:noProof/>
                <w:color w:val="auto"/>
                <w:sz w:val="28"/>
                <w:szCs w:val="22"/>
                <w:lang w:val="en-CA"/>
              </w:rPr>
              <w:t> </w:t>
            </w:r>
            <w:r>
              <w:rPr>
                <w:rFonts w:asciiTheme="minorHAnsi" w:hAnsiTheme="minorHAnsi" w:cstheme="minorHAnsi"/>
                <w:color w:val="auto"/>
                <w:sz w:val="28"/>
                <w:szCs w:val="22"/>
                <w:lang w:val="en-CA"/>
              </w:rPr>
              <w:fldChar w:fldCharType="end"/>
            </w:r>
          </w:p>
          <w:p w:rsidR="00583DD3" w:rsidRDefault="00583DD3" w:rsidP="00583DD3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8"/>
                <w:szCs w:val="22"/>
                <w:lang w:val="en-CA"/>
              </w:rPr>
            </w:pPr>
          </w:p>
        </w:tc>
      </w:tr>
    </w:tbl>
    <w:p w:rsidR="00583DD3" w:rsidRDefault="00583DD3" w:rsidP="00583DD3">
      <w:pPr>
        <w:rPr>
          <w:rFonts w:asciiTheme="minorHAnsi" w:hAnsiTheme="minorHAnsi" w:cstheme="minorHAnsi"/>
          <w:color w:val="auto"/>
          <w:sz w:val="28"/>
          <w:szCs w:val="22"/>
          <w:lang w:val="en-CA"/>
        </w:rPr>
      </w:pPr>
    </w:p>
    <w:p w:rsidR="00C8624F" w:rsidRPr="00BF6C7A" w:rsidRDefault="00E15631">
      <w:pPr>
        <w:rPr>
          <w:rFonts w:asciiTheme="minorHAnsi" w:hAnsiTheme="minorHAnsi" w:cstheme="minorHAnsi"/>
          <w:color w:val="auto"/>
          <w:sz w:val="24"/>
          <w:szCs w:val="22"/>
          <w:lang w:val="en-CA"/>
        </w:rPr>
      </w:pPr>
      <w:r w:rsidRPr="00BF6C7A">
        <w:rPr>
          <w:rFonts w:asciiTheme="minorHAnsi" w:hAnsiTheme="minorHAnsi" w:cstheme="minorHAnsi"/>
          <w:color w:val="auto"/>
          <w:sz w:val="24"/>
          <w:szCs w:val="22"/>
          <w:lang w:val="en-CA"/>
        </w:rPr>
        <w:t xml:space="preserve">Please refer to BC High School Cross Country Championship Handbook (on bcxc.ca website), as a resource regarding race venue, course criteria and other considerations. </w:t>
      </w:r>
    </w:p>
    <w:p w:rsidR="007F3BCE" w:rsidRPr="0048062F" w:rsidRDefault="007F3BCE">
      <w:pPr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bookmarkStart w:id="7" w:name="_GoBack"/>
      <w:bookmarkEnd w:id="7"/>
    </w:p>
    <w:sectPr w:rsidR="007F3BCE" w:rsidRPr="0048062F" w:rsidSect="00A45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nextColumn"/>
      <w:pgSz w:w="12240" w:h="15840" w:code="1"/>
      <w:pgMar w:top="2756" w:right="878" w:bottom="1272" w:left="878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E79" w:rsidRDefault="00F73E79">
      <w:r>
        <w:separator/>
      </w:r>
    </w:p>
  </w:endnote>
  <w:endnote w:type="continuationSeparator" w:id="0">
    <w:p w:rsidR="00F73E79" w:rsidRDefault="00F73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3A" w:rsidRDefault="003927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0D9" w:rsidRDefault="00F03C90">
    <w:pPr>
      <w:pStyle w:val="Footer"/>
    </w:pPr>
    <w:r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7.55pt;margin-top:748.1pt;width:532pt;height:17.4pt;z-index:251655680;visibility:visibl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" filled="f" stroked="f" strokeweight="0" insetpen="t">
          <o:lock v:ext="edit" shapetype="t"/>
          <v:textbox inset="2.85pt,2.85pt,2.85pt,2.85pt">
            <w:txbxContent>
              <w:p w:rsidR="00C020D9" w:rsidRPr="0039273A" w:rsidRDefault="0039273A" w:rsidP="00A4541E">
                <w:pPr>
                  <w:pStyle w:val="Address"/>
                  <w:rPr>
                    <w:rFonts w:asciiTheme="majorHAnsi" w:hAnsiTheme="majorHAnsi"/>
                  </w:rPr>
                </w:pPr>
                <w:r w:rsidRPr="0039273A">
                  <w:rPr>
                    <w:rFonts w:asciiTheme="majorHAnsi" w:hAnsiTheme="majorHAnsi" w:cs="Segoe UI"/>
                    <w:color w:val="000000"/>
                  </w:rPr>
                  <w:t xml:space="preserve">Colin </w:t>
                </w:r>
                <w:proofErr w:type="spellStart"/>
                <w:r w:rsidRPr="0039273A">
                  <w:rPr>
                    <w:rFonts w:asciiTheme="majorHAnsi" w:hAnsiTheme="majorHAnsi" w:cs="Segoe UI"/>
                    <w:color w:val="000000"/>
                  </w:rPr>
                  <w:t>Dignum</w:t>
                </w:r>
                <w:proofErr w:type="spellEnd"/>
                <w:r w:rsidRPr="0039273A">
                  <w:rPr>
                    <w:rFonts w:asciiTheme="majorHAnsi" w:hAnsiTheme="majorHAnsi" w:cs="Segoe UI"/>
                    <w:color w:val="000000"/>
                  </w:rPr>
                  <w:t xml:space="preserve"> [CDignum@wvschools.ca]</w:t>
                </w:r>
                <w:r w:rsidR="00C020D9" w:rsidRPr="0039273A">
                  <w:rPr>
                    <w:rFonts w:cs="Arial"/>
                    <w:color w:val="FFCC00"/>
                    <w:kern w:val="0"/>
                  </w:rPr>
                  <w:t>●</w:t>
                </w:r>
                <w:r w:rsidR="00C020D9" w:rsidRPr="0039273A">
                  <w:rPr>
                    <w:rFonts w:asciiTheme="majorHAnsi" w:hAnsiTheme="majorHAnsi"/>
                  </w:rPr>
                  <w:t xml:space="preserve">   </w:t>
                </w:r>
                <w:r w:rsidR="00C020D9" w:rsidRPr="0039273A">
                  <w:rPr>
                    <w:rFonts w:asciiTheme="majorHAnsi" w:hAnsiTheme="majorHAnsi" w:cs="Arial"/>
                  </w:rPr>
                  <w:t>www.bcxc.ca</w:t>
                </w:r>
              </w:p>
              <w:p w:rsidR="00C020D9" w:rsidRPr="00327DF3" w:rsidRDefault="00C020D9" w:rsidP="00A4541E"/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3A" w:rsidRDefault="003927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E79" w:rsidRDefault="00F73E79">
      <w:r>
        <w:separator/>
      </w:r>
    </w:p>
  </w:footnote>
  <w:footnote w:type="continuationSeparator" w:id="0">
    <w:p w:rsidR="00F73E79" w:rsidRDefault="00F73E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3A" w:rsidRDefault="003927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0D9" w:rsidRDefault="00C020D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5447030</wp:posOffset>
          </wp:positionH>
          <wp:positionV relativeFrom="paragraph">
            <wp:posOffset>-39370</wp:posOffset>
          </wp:positionV>
          <wp:extent cx="1066800" cy="1066800"/>
          <wp:effectExtent l="0" t="0" r="0" b="0"/>
          <wp:wrapNone/>
          <wp:docPr id="9" name="Picture 9" descr="\\Sd36\elgi\StaffHome\worsley_g\Desktop\logo_o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\\Sd36\elgi\StaffHome\worsley_g\Desktop\logo_onl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4655" behindDoc="0" locked="0" layoutInCell="1" allowOverlap="1">
          <wp:simplePos x="0" y="0"/>
          <wp:positionH relativeFrom="column">
            <wp:posOffset>719455</wp:posOffset>
          </wp:positionH>
          <wp:positionV relativeFrom="paragraph">
            <wp:posOffset>19050</wp:posOffset>
          </wp:positionV>
          <wp:extent cx="3085465" cy="800100"/>
          <wp:effectExtent l="0" t="0" r="635" b="0"/>
          <wp:wrapNone/>
          <wp:docPr id="10" name="Picture 10" descr="\\Sd36\elgi\StaffHome\worsley_g\Desktop\mountain out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\\Sd36\elgi\StaffHome\worsley_g\Desktop\mountain outlin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546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3C90">
      <w:rPr>
        <w:noProof/>
        <w:lang w:val="en-CA" w:eastAsia="en-CA"/>
      </w:rPr>
      <w:pict>
        <v:oval id="Oval 7" o:spid="_x0000_s4099" style="position:absolute;margin-left:116.5pt;margin-top:76.05pt;width:279.5pt;height:46.7pt;z-index: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" fillcolor="#39f" stroked="f">
          <w10:wrap anchorx="page" anchory="page"/>
        </v:oval>
      </w:pict>
    </w:r>
    <w:r w:rsidR="00F03C90"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113.05pt;margin-top:86.8pt;width:291.2pt;height:24.1pt;z-index: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ZwtwIAAMAFAAAOAAAAZHJzL2Uyb0RvYy54bWysVNtunDAQfa/Uf7D8TriEZQG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" filled="f" stroked="f">
          <v:textbox style="mso-fit-shape-to-text:t">
            <w:txbxContent>
              <w:p w:rsidR="00A4541E" w:rsidRDefault="007D5F4A" w:rsidP="00A4541E">
                <w:pPr>
                  <w:pStyle w:val="Heading1"/>
                </w:pPr>
                <w:r>
                  <w:t>BC High School Cross Country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3A" w:rsidRDefault="003927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MblrHIo/TzjWmfnbNSmpruOkjRM=" w:salt="6D8INeu+JJC9isFrdSv9BA==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#39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D5F4A"/>
    <w:rsid w:val="00066A9F"/>
    <w:rsid w:val="000963DE"/>
    <w:rsid w:val="000C670A"/>
    <w:rsid w:val="00170F44"/>
    <w:rsid w:val="001C024E"/>
    <w:rsid w:val="00236908"/>
    <w:rsid w:val="00252FC1"/>
    <w:rsid w:val="00252FCD"/>
    <w:rsid w:val="002E344C"/>
    <w:rsid w:val="00327DF3"/>
    <w:rsid w:val="00390875"/>
    <w:rsid w:val="0039273A"/>
    <w:rsid w:val="003E6F76"/>
    <w:rsid w:val="00402AC4"/>
    <w:rsid w:val="00472E7F"/>
    <w:rsid w:val="0048062F"/>
    <w:rsid w:val="004B76D5"/>
    <w:rsid w:val="00506068"/>
    <w:rsid w:val="005063B3"/>
    <w:rsid w:val="00583DD3"/>
    <w:rsid w:val="00594CAD"/>
    <w:rsid w:val="00601495"/>
    <w:rsid w:val="0062494B"/>
    <w:rsid w:val="006360F1"/>
    <w:rsid w:val="006419CA"/>
    <w:rsid w:val="0065373F"/>
    <w:rsid w:val="006B3BF1"/>
    <w:rsid w:val="006D05FE"/>
    <w:rsid w:val="00764D79"/>
    <w:rsid w:val="007754F7"/>
    <w:rsid w:val="007D5F4A"/>
    <w:rsid w:val="007F3BCE"/>
    <w:rsid w:val="008468E8"/>
    <w:rsid w:val="009A4987"/>
    <w:rsid w:val="00A044BB"/>
    <w:rsid w:val="00A4541E"/>
    <w:rsid w:val="00AC3967"/>
    <w:rsid w:val="00B40F2E"/>
    <w:rsid w:val="00B537AF"/>
    <w:rsid w:val="00B8212F"/>
    <w:rsid w:val="00BE7974"/>
    <w:rsid w:val="00BF6C7A"/>
    <w:rsid w:val="00C020D9"/>
    <w:rsid w:val="00C11D7D"/>
    <w:rsid w:val="00C8624F"/>
    <w:rsid w:val="00C92B1D"/>
    <w:rsid w:val="00C96915"/>
    <w:rsid w:val="00CB0939"/>
    <w:rsid w:val="00D06640"/>
    <w:rsid w:val="00DA7071"/>
    <w:rsid w:val="00E14665"/>
    <w:rsid w:val="00E15631"/>
    <w:rsid w:val="00EB5483"/>
    <w:rsid w:val="00EC7904"/>
    <w:rsid w:val="00EE7A6A"/>
    <w:rsid w:val="00F03C90"/>
    <w:rsid w:val="00F42EBB"/>
    <w:rsid w:val="00F54F4A"/>
    <w:rsid w:val="00F73E79"/>
    <w:rsid w:val="00F82D4A"/>
    <w:rsid w:val="00FC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3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</w:rPr>
  </w:style>
  <w:style w:type="character" w:styleId="Strong">
    <w:name w:val="Strong"/>
    <w:basedOn w:val="DefaultParagraphFont"/>
    <w:uiPriority w:val="22"/>
    <w:qFormat/>
    <w:rsid w:val="006D05FE"/>
    <w:rPr>
      <w:b/>
      <w:bCs/>
    </w:rPr>
  </w:style>
  <w:style w:type="character" w:styleId="Emphasis">
    <w:name w:val="Emphasis"/>
    <w:basedOn w:val="DefaultParagraphFont"/>
    <w:uiPriority w:val="20"/>
    <w:qFormat/>
    <w:rsid w:val="006D05FE"/>
    <w:rPr>
      <w:i/>
      <w:iCs/>
    </w:rPr>
  </w:style>
  <w:style w:type="table" w:styleId="TableGrid">
    <w:name w:val="Table Grid"/>
    <w:basedOn w:val="TableNormal"/>
    <w:uiPriority w:val="59"/>
    <w:rsid w:val="00E1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D3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  <w:lang w:val="en"/>
    </w:rPr>
  </w:style>
  <w:style w:type="character" w:styleId="Strong">
    <w:name w:val="Strong"/>
    <w:basedOn w:val="DefaultParagraphFont"/>
    <w:uiPriority w:val="22"/>
    <w:qFormat/>
    <w:rsid w:val="006D05FE"/>
    <w:rPr>
      <w:b/>
      <w:bCs/>
    </w:rPr>
  </w:style>
  <w:style w:type="character" w:styleId="Emphasis">
    <w:name w:val="Emphasis"/>
    <w:basedOn w:val="DefaultParagraphFont"/>
    <w:uiPriority w:val="20"/>
    <w:qFormat/>
    <w:rsid w:val="006D05FE"/>
    <w:rPr>
      <w:i/>
      <w:iCs/>
    </w:rPr>
  </w:style>
  <w:style w:type="table" w:styleId="TableGrid">
    <w:name w:val="Table Grid"/>
    <w:basedOn w:val="TableNormal"/>
    <w:uiPriority w:val="59"/>
    <w:rsid w:val="00E1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sley_g.SD36\AppData\Roaming\Microsoft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02BD7-5DBF-437F-8DF9-66EDC7B0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41</TotalTime>
  <Pages>1</Pages>
  <Words>110</Words>
  <Characters>529</Characters>
  <Application>Microsoft Office Word</Application>
  <DocSecurity>0</DocSecurity>
  <Lines>44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Worsley</dc:creator>
  <cp:lastModifiedBy>Greg</cp:lastModifiedBy>
  <cp:revision>8</cp:revision>
  <dcterms:created xsi:type="dcterms:W3CDTF">2013-10-17T03:03:00Z</dcterms:created>
  <dcterms:modified xsi:type="dcterms:W3CDTF">2016-11-03T05:21:00Z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TC060873401033</vt:lpwstr>
  </property>
</Properties>
</file>